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B10A6D" w:rsidRDefault="00076042" w:rsidP="00096F74">
      <w:pPr>
        <w:pStyle w:val="Photo"/>
        <w:jc w:val="left"/>
        <w:rPr>
          <w:rFonts w:asciiTheme="majorBidi" w:hAnsiTheme="majorBidi" w:cstheme="majorBidi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B10A6D">
        <w:rPr>
          <w:rFonts w:asciiTheme="majorBidi" w:hAnsiTheme="majorBidi" w:cstheme="majorBidi"/>
          <w:noProof/>
        </w:rPr>
        <w:drawing>
          <wp:inline distT="0" distB="0" distL="0" distR="0">
            <wp:extent cx="2314575" cy="1971675"/>
            <wp:effectExtent l="0" t="0" r="9525" b="9525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4E4F2B" w:rsidRPr="00B10A6D" w:rsidRDefault="004E4F2B" w:rsidP="00096F74">
      <w:pPr>
        <w:pStyle w:val="Title"/>
        <w:jc w:val="left"/>
        <w:rPr>
          <w:rFonts w:asciiTheme="majorBidi" w:hAnsiTheme="majorBidi"/>
        </w:rPr>
      </w:pPr>
      <w:r w:rsidRPr="00B10A6D">
        <w:rPr>
          <w:rFonts w:asciiTheme="majorBidi" w:hAnsiTheme="majorBidi"/>
        </w:rPr>
        <w:t>Deep FM Based Neural Networks</w:t>
      </w:r>
    </w:p>
    <w:p w:rsidR="00C6554A" w:rsidRPr="00B10A6D" w:rsidRDefault="004E4F2B" w:rsidP="00096F74">
      <w:pPr>
        <w:pStyle w:val="Title"/>
        <w:jc w:val="left"/>
        <w:rPr>
          <w:rFonts w:asciiTheme="majorBidi" w:hAnsiTheme="majorBidi"/>
        </w:rPr>
      </w:pPr>
      <w:r w:rsidRPr="00B10A6D">
        <w:rPr>
          <w:rFonts w:asciiTheme="majorBidi" w:hAnsiTheme="majorBidi"/>
        </w:rPr>
        <w:t xml:space="preserve">For CTR </w:t>
      </w:r>
      <w:r w:rsidR="00076042" w:rsidRPr="00B10A6D">
        <w:rPr>
          <w:rFonts w:asciiTheme="majorBidi" w:hAnsiTheme="majorBidi"/>
        </w:rPr>
        <w:t>Prediction</w:t>
      </w:r>
    </w:p>
    <w:p w:rsidR="00B10A6D" w:rsidRDefault="00B10A6D" w:rsidP="00096F74">
      <w:pPr>
        <w:pStyle w:val="ContactInfo"/>
        <w:jc w:val="left"/>
        <w:rPr>
          <w:rFonts w:asciiTheme="majorBidi" w:hAnsiTheme="majorBidi" w:cstheme="majorBidi"/>
        </w:rPr>
      </w:pPr>
    </w:p>
    <w:p w:rsidR="00B10A6D" w:rsidRDefault="00B10A6D" w:rsidP="00096F74">
      <w:pPr>
        <w:pStyle w:val="ContactInfo"/>
        <w:jc w:val="left"/>
        <w:rPr>
          <w:rFonts w:asciiTheme="majorBidi" w:hAnsiTheme="majorBidi" w:cstheme="majorBidi"/>
        </w:rPr>
      </w:pPr>
    </w:p>
    <w:p w:rsidR="00B10A6D" w:rsidRDefault="00B10A6D" w:rsidP="00096F74">
      <w:pPr>
        <w:pStyle w:val="ContactInfo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Zahra </w:t>
      </w:r>
      <w:proofErr w:type="spellStart"/>
      <w:r>
        <w:rPr>
          <w:rFonts w:asciiTheme="majorBidi" w:hAnsiTheme="majorBidi" w:cstheme="majorBidi"/>
        </w:rPr>
        <w:t>Dehghanian</w:t>
      </w:r>
      <w:proofErr w:type="spellEnd"/>
    </w:p>
    <w:p w:rsidR="00B10A6D" w:rsidRDefault="00B10A6D" w:rsidP="00096F74">
      <w:pPr>
        <w:pStyle w:val="ContactInfo"/>
        <w:jc w:val="left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Melika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Abdollahi</w:t>
      </w:r>
      <w:proofErr w:type="spellEnd"/>
    </w:p>
    <w:p w:rsidR="00B10A6D" w:rsidRDefault="004F740B" w:rsidP="00096F74">
      <w:pPr>
        <w:pStyle w:val="ContactInfo"/>
        <w:jc w:val="left"/>
        <w:rPr>
          <w:rFonts w:asciiTheme="majorBidi" w:hAnsiTheme="majorBidi" w:cstheme="majorBidi"/>
        </w:rPr>
      </w:pPr>
      <w:r w:rsidRPr="00B10A6D">
        <w:rPr>
          <w:rFonts w:asciiTheme="majorBidi" w:hAnsiTheme="majorBidi" w:cstheme="majorBidi"/>
        </w:rPr>
        <w:t xml:space="preserve">Yasaman </w:t>
      </w:r>
      <w:proofErr w:type="spellStart"/>
      <w:r w:rsidRPr="00B10A6D">
        <w:rPr>
          <w:rFonts w:asciiTheme="majorBidi" w:hAnsiTheme="majorBidi" w:cstheme="majorBidi"/>
        </w:rPr>
        <w:t>Mirmohammad</w:t>
      </w:r>
      <w:proofErr w:type="spellEnd"/>
      <w:r w:rsidR="00C6554A" w:rsidRPr="00B10A6D">
        <w:rPr>
          <w:rFonts w:asciiTheme="majorBidi" w:hAnsiTheme="majorBidi" w:cstheme="majorBidi"/>
        </w:rPr>
        <w:t xml:space="preserve"> </w:t>
      </w:r>
    </w:p>
    <w:p w:rsidR="00B10A6D" w:rsidRDefault="00B10A6D" w:rsidP="00096F74">
      <w:pPr>
        <w:pStyle w:val="ContactInfo"/>
        <w:jc w:val="left"/>
        <w:rPr>
          <w:rFonts w:asciiTheme="majorBidi" w:hAnsiTheme="majorBidi" w:cstheme="majorBidi"/>
        </w:rPr>
      </w:pPr>
    </w:p>
    <w:p w:rsidR="00B10A6D" w:rsidRDefault="00B10A6D" w:rsidP="00096F74">
      <w:pPr>
        <w:pStyle w:val="ContactInfo"/>
        <w:jc w:val="left"/>
        <w:rPr>
          <w:rFonts w:asciiTheme="majorBidi" w:hAnsiTheme="majorBidi" w:cstheme="majorBidi"/>
        </w:rPr>
      </w:pPr>
    </w:p>
    <w:p w:rsidR="00B10A6D" w:rsidRDefault="00B10A6D" w:rsidP="00096F74">
      <w:pPr>
        <w:pStyle w:val="ContactInfo"/>
        <w:jc w:val="left"/>
        <w:rPr>
          <w:rFonts w:asciiTheme="majorBidi" w:hAnsiTheme="majorBidi" w:cstheme="majorBidi"/>
        </w:rPr>
      </w:pPr>
    </w:p>
    <w:p w:rsidR="00B10A6D" w:rsidRDefault="00B10A6D" w:rsidP="00096F74">
      <w:pPr>
        <w:pStyle w:val="ContactInfo"/>
        <w:jc w:val="left"/>
        <w:rPr>
          <w:rFonts w:asciiTheme="majorBidi" w:hAnsiTheme="majorBidi" w:cstheme="majorBidi"/>
          <w:rtl/>
          <w:lang w:bidi="fa-IR"/>
        </w:rPr>
      </w:pPr>
    </w:p>
    <w:p w:rsidR="00B10A6D" w:rsidRDefault="00C6554A" w:rsidP="00096F74">
      <w:pPr>
        <w:pStyle w:val="ContactInfo"/>
        <w:jc w:val="left"/>
        <w:rPr>
          <w:rFonts w:asciiTheme="majorBidi" w:hAnsiTheme="majorBidi" w:cstheme="majorBidi"/>
        </w:rPr>
      </w:pPr>
      <w:r w:rsidRPr="00B10A6D">
        <w:rPr>
          <w:rFonts w:asciiTheme="majorBidi" w:hAnsiTheme="majorBidi" w:cstheme="majorBidi"/>
        </w:rPr>
        <w:t xml:space="preserve">| </w:t>
      </w:r>
      <w:r w:rsidR="004F740B" w:rsidRPr="00B10A6D">
        <w:rPr>
          <w:rFonts w:asciiTheme="majorBidi" w:hAnsiTheme="majorBidi" w:cstheme="majorBidi"/>
        </w:rPr>
        <w:t>Datamining</w:t>
      </w:r>
      <w:r w:rsidRPr="00B10A6D">
        <w:rPr>
          <w:rFonts w:asciiTheme="majorBidi" w:hAnsiTheme="majorBidi" w:cstheme="majorBidi"/>
        </w:rPr>
        <w:t xml:space="preserve"> </w:t>
      </w:r>
    </w:p>
    <w:p w:rsidR="00C6554A" w:rsidRPr="00B10A6D" w:rsidRDefault="00C6554A" w:rsidP="00096F74">
      <w:pPr>
        <w:pStyle w:val="ContactInfo"/>
        <w:jc w:val="left"/>
        <w:rPr>
          <w:rFonts w:asciiTheme="majorBidi" w:hAnsiTheme="majorBidi" w:cstheme="majorBidi"/>
        </w:rPr>
      </w:pPr>
      <w:r w:rsidRPr="00B10A6D">
        <w:rPr>
          <w:rFonts w:asciiTheme="majorBidi" w:hAnsiTheme="majorBidi" w:cstheme="majorBidi"/>
        </w:rPr>
        <w:t xml:space="preserve">| </w:t>
      </w:r>
      <w:r w:rsidR="004F740B" w:rsidRPr="00B10A6D">
        <w:rPr>
          <w:rFonts w:asciiTheme="majorBidi" w:hAnsiTheme="majorBidi" w:cstheme="majorBidi"/>
        </w:rPr>
        <w:t>December 2018</w:t>
      </w:r>
      <w:r w:rsidRPr="00B10A6D">
        <w:rPr>
          <w:rFonts w:asciiTheme="majorBidi" w:hAnsiTheme="majorBidi" w:cstheme="majorBidi"/>
        </w:rPr>
        <w:br w:type="page"/>
      </w:r>
    </w:p>
    <w:p w:rsidR="004C6D3A" w:rsidRPr="00B10A6D" w:rsidRDefault="00A35549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</w:rPr>
      </w:pPr>
      <w:r w:rsidRPr="00B10A6D">
        <w:rPr>
          <w:rFonts w:asciiTheme="majorBidi" w:hAnsiTheme="majorBidi" w:cstheme="majorBidi"/>
        </w:rPr>
        <w:lastRenderedPageBreak/>
        <w:t xml:space="preserve">Task </w:t>
      </w:r>
      <w:proofErr w:type="gramStart"/>
      <w:r w:rsidRPr="00B10A6D">
        <w:rPr>
          <w:rFonts w:asciiTheme="majorBidi" w:hAnsiTheme="majorBidi" w:cstheme="majorBidi"/>
        </w:rPr>
        <w:t>1 :</w:t>
      </w:r>
      <w:proofErr w:type="gramEnd"/>
      <w:r w:rsidR="004C6D3A" w:rsidRPr="00B10A6D">
        <w:rPr>
          <w:rFonts w:asciiTheme="majorBidi" w:hAnsiTheme="majorBidi" w:cstheme="majorBidi"/>
        </w:rPr>
        <w:t xml:space="preserve"> </w:t>
      </w:r>
    </w:p>
    <w:p w:rsidR="004C6D3A" w:rsidRPr="00B10A6D" w:rsidRDefault="004C6D3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B10A6D">
        <w:rPr>
          <w:rFonts w:asciiTheme="majorBidi" w:hAnsiTheme="majorBidi" w:cstheme="majorBidi"/>
          <w:b/>
          <w:bCs/>
          <w:sz w:val="36"/>
          <w:szCs w:val="36"/>
        </w:rPr>
        <w:t>Wide &amp; Deep Learning for Recommender Systems</w:t>
      </w:r>
    </w:p>
    <w:p w:rsidR="004C6D3A" w:rsidRPr="00B10A6D" w:rsidRDefault="004C6D3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4C6D3A" w:rsidRPr="00B10A6D" w:rsidRDefault="004C6D3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10A6D">
        <w:rPr>
          <w:rFonts w:asciiTheme="majorBidi" w:hAnsiTheme="majorBidi" w:cstheme="majorBidi"/>
          <w:sz w:val="24"/>
          <w:szCs w:val="24"/>
        </w:rPr>
        <w:t>Heng-Tze</w:t>
      </w:r>
      <w:proofErr w:type="spellEnd"/>
      <w:r w:rsidRPr="00B10A6D">
        <w:rPr>
          <w:rFonts w:asciiTheme="majorBidi" w:hAnsiTheme="majorBidi" w:cstheme="majorBidi"/>
          <w:sz w:val="24"/>
          <w:szCs w:val="24"/>
        </w:rPr>
        <w:t xml:space="preserve"> Cheng, </w:t>
      </w:r>
      <w:proofErr w:type="spellStart"/>
      <w:r w:rsidRPr="00B10A6D">
        <w:rPr>
          <w:rFonts w:asciiTheme="majorBidi" w:hAnsiTheme="majorBidi" w:cstheme="majorBidi"/>
          <w:sz w:val="24"/>
          <w:szCs w:val="24"/>
        </w:rPr>
        <w:t>Levent</w:t>
      </w:r>
      <w:proofErr w:type="spellEnd"/>
      <w:r w:rsidRPr="00B10A6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0A6D">
        <w:rPr>
          <w:rFonts w:asciiTheme="majorBidi" w:hAnsiTheme="majorBidi" w:cstheme="majorBidi"/>
          <w:sz w:val="24"/>
          <w:szCs w:val="24"/>
        </w:rPr>
        <w:t>Koc</w:t>
      </w:r>
      <w:proofErr w:type="spellEnd"/>
      <w:r w:rsidRPr="00B10A6D">
        <w:rPr>
          <w:rFonts w:asciiTheme="majorBidi" w:hAnsiTheme="majorBidi" w:cstheme="majorBidi"/>
          <w:sz w:val="24"/>
          <w:szCs w:val="24"/>
        </w:rPr>
        <w:t xml:space="preserve">, Jeremiah </w:t>
      </w:r>
      <w:proofErr w:type="spellStart"/>
      <w:r w:rsidRPr="00B10A6D">
        <w:rPr>
          <w:rFonts w:asciiTheme="majorBidi" w:hAnsiTheme="majorBidi" w:cstheme="majorBidi"/>
          <w:sz w:val="24"/>
          <w:szCs w:val="24"/>
        </w:rPr>
        <w:t>Harmsen</w:t>
      </w:r>
      <w:proofErr w:type="spellEnd"/>
      <w:r w:rsidRPr="00B10A6D">
        <w:rPr>
          <w:rFonts w:asciiTheme="majorBidi" w:hAnsiTheme="majorBidi" w:cstheme="majorBidi"/>
          <w:sz w:val="24"/>
          <w:szCs w:val="24"/>
        </w:rPr>
        <w:t xml:space="preserve">, Tal </w:t>
      </w:r>
      <w:proofErr w:type="spellStart"/>
      <w:r w:rsidRPr="00B10A6D">
        <w:rPr>
          <w:rFonts w:asciiTheme="majorBidi" w:hAnsiTheme="majorBidi" w:cstheme="majorBidi"/>
          <w:sz w:val="24"/>
          <w:szCs w:val="24"/>
        </w:rPr>
        <w:t>Shaked</w:t>
      </w:r>
      <w:proofErr w:type="spellEnd"/>
      <w:r w:rsidRPr="00B10A6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10A6D">
        <w:rPr>
          <w:rFonts w:asciiTheme="majorBidi" w:hAnsiTheme="majorBidi" w:cstheme="majorBidi"/>
          <w:sz w:val="24"/>
          <w:szCs w:val="24"/>
        </w:rPr>
        <w:t>Tushar</w:t>
      </w:r>
      <w:proofErr w:type="spellEnd"/>
      <w:r w:rsidRPr="00B10A6D">
        <w:rPr>
          <w:rFonts w:asciiTheme="majorBidi" w:hAnsiTheme="majorBidi" w:cstheme="majorBidi"/>
          <w:sz w:val="24"/>
          <w:szCs w:val="24"/>
        </w:rPr>
        <w:t xml:space="preserve"> Chandra,</w:t>
      </w:r>
    </w:p>
    <w:p w:rsidR="004C6D3A" w:rsidRPr="00B10A6D" w:rsidRDefault="004C6D3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10A6D">
        <w:rPr>
          <w:rFonts w:asciiTheme="majorBidi" w:hAnsiTheme="majorBidi" w:cstheme="majorBidi"/>
          <w:sz w:val="24"/>
          <w:szCs w:val="24"/>
        </w:rPr>
        <w:t>Hrishi</w:t>
      </w:r>
      <w:proofErr w:type="spellEnd"/>
      <w:r w:rsidRPr="00B10A6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0A6D">
        <w:rPr>
          <w:rFonts w:asciiTheme="majorBidi" w:hAnsiTheme="majorBidi" w:cstheme="majorBidi"/>
          <w:sz w:val="24"/>
          <w:szCs w:val="24"/>
        </w:rPr>
        <w:t>Aradhye</w:t>
      </w:r>
      <w:proofErr w:type="spellEnd"/>
      <w:r w:rsidRPr="00B10A6D">
        <w:rPr>
          <w:rFonts w:asciiTheme="majorBidi" w:hAnsiTheme="majorBidi" w:cstheme="majorBidi"/>
          <w:sz w:val="24"/>
          <w:szCs w:val="24"/>
        </w:rPr>
        <w:t xml:space="preserve">, Glen Anderson, Greg </w:t>
      </w:r>
      <w:proofErr w:type="spellStart"/>
      <w:r w:rsidRPr="00B10A6D">
        <w:rPr>
          <w:rFonts w:asciiTheme="majorBidi" w:hAnsiTheme="majorBidi" w:cstheme="majorBidi"/>
          <w:sz w:val="24"/>
          <w:szCs w:val="24"/>
        </w:rPr>
        <w:t>Corrado</w:t>
      </w:r>
      <w:proofErr w:type="spellEnd"/>
      <w:r w:rsidRPr="00B10A6D">
        <w:rPr>
          <w:rFonts w:asciiTheme="majorBidi" w:hAnsiTheme="majorBidi" w:cstheme="majorBidi"/>
          <w:sz w:val="24"/>
          <w:szCs w:val="24"/>
        </w:rPr>
        <w:t xml:space="preserve">, Wei Chai, Mustafa </w:t>
      </w:r>
      <w:proofErr w:type="spellStart"/>
      <w:r w:rsidRPr="00B10A6D">
        <w:rPr>
          <w:rFonts w:asciiTheme="majorBidi" w:hAnsiTheme="majorBidi" w:cstheme="majorBidi"/>
          <w:sz w:val="24"/>
          <w:szCs w:val="24"/>
        </w:rPr>
        <w:t>Ispir</w:t>
      </w:r>
      <w:proofErr w:type="spellEnd"/>
      <w:r w:rsidRPr="00B10A6D">
        <w:rPr>
          <w:rFonts w:asciiTheme="majorBidi" w:hAnsiTheme="majorBidi" w:cstheme="majorBidi"/>
          <w:sz w:val="24"/>
          <w:szCs w:val="24"/>
        </w:rPr>
        <w:t>, Rohan Anil,</w:t>
      </w:r>
    </w:p>
    <w:p w:rsidR="004C6D3A" w:rsidRPr="00B10A6D" w:rsidRDefault="004C6D3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10A6D">
        <w:rPr>
          <w:rFonts w:asciiTheme="majorBidi" w:hAnsiTheme="majorBidi" w:cstheme="majorBidi"/>
          <w:sz w:val="24"/>
          <w:szCs w:val="24"/>
        </w:rPr>
        <w:t>Zakaria</w:t>
      </w:r>
      <w:proofErr w:type="spellEnd"/>
      <w:r w:rsidRPr="00B10A6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0A6D">
        <w:rPr>
          <w:rFonts w:asciiTheme="majorBidi" w:hAnsiTheme="majorBidi" w:cstheme="majorBidi"/>
          <w:sz w:val="24"/>
          <w:szCs w:val="24"/>
        </w:rPr>
        <w:t>Haque</w:t>
      </w:r>
      <w:proofErr w:type="spellEnd"/>
      <w:r w:rsidRPr="00B10A6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10A6D">
        <w:rPr>
          <w:rFonts w:asciiTheme="majorBidi" w:hAnsiTheme="majorBidi" w:cstheme="majorBidi"/>
          <w:sz w:val="24"/>
          <w:szCs w:val="24"/>
        </w:rPr>
        <w:t>Lichan</w:t>
      </w:r>
      <w:proofErr w:type="spellEnd"/>
      <w:r w:rsidRPr="00B10A6D">
        <w:rPr>
          <w:rFonts w:asciiTheme="majorBidi" w:hAnsiTheme="majorBidi" w:cstheme="majorBidi"/>
          <w:sz w:val="24"/>
          <w:szCs w:val="24"/>
        </w:rPr>
        <w:t xml:space="preserve"> Hong, </w:t>
      </w:r>
      <w:proofErr w:type="spellStart"/>
      <w:r w:rsidRPr="00B10A6D">
        <w:rPr>
          <w:rFonts w:asciiTheme="majorBidi" w:hAnsiTheme="majorBidi" w:cstheme="majorBidi"/>
          <w:sz w:val="24"/>
          <w:szCs w:val="24"/>
        </w:rPr>
        <w:t>Vihan</w:t>
      </w:r>
      <w:proofErr w:type="spellEnd"/>
      <w:r w:rsidRPr="00B10A6D">
        <w:rPr>
          <w:rFonts w:asciiTheme="majorBidi" w:hAnsiTheme="majorBidi" w:cstheme="majorBidi"/>
          <w:sz w:val="24"/>
          <w:szCs w:val="24"/>
        </w:rPr>
        <w:t xml:space="preserve"> Jain, </w:t>
      </w:r>
      <w:proofErr w:type="spellStart"/>
      <w:r w:rsidRPr="00B10A6D">
        <w:rPr>
          <w:rFonts w:asciiTheme="majorBidi" w:hAnsiTheme="majorBidi" w:cstheme="majorBidi"/>
          <w:sz w:val="24"/>
          <w:szCs w:val="24"/>
        </w:rPr>
        <w:t>Xiaobing</w:t>
      </w:r>
      <w:proofErr w:type="spellEnd"/>
      <w:r w:rsidRPr="00B10A6D">
        <w:rPr>
          <w:rFonts w:asciiTheme="majorBidi" w:hAnsiTheme="majorBidi" w:cstheme="majorBidi"/>
          <w:sz w:val="24"/>
          <w:szCs w:val="24"/>
        </w:rPr>
        <w:t xml:space="preserve"> Liu, </w:t>
      </w:r>
      <w:proofErr w:type="spellStart"/>
      <w:r w:rsidRPr="00B10A6D">
        <w:rPr>
          <w:rFonts w:asciiTheme="majorBidi" w:hAnsiTheme="majorBidi" w:cstheme="majorBidi"/>
          <w:sz w:val="24"/>
          <w:szCs w:val="24"/>
        </w:rPr>
        <w:t>Hemal</w:t>
      </w:r>
      <w:proofErr w:type="spellEnd"/>
      <w:r w:rsidRPr="00B10A6D">
        <w:rPr>
          <w:rFonts w:asciiTheme="majorBidi" w:hAnsiTheme="majorBidi" w:cstheme="majorBidi"/>
          <w:sz w:val="24"/>
          <w:szCs w:val="24"/>
        </w:rPr>
        <w:t xml:space="preserve"> Shah</w:t>
      </w:r>
    </w:p>
    <w:p w:rsidR="004C6D3A" w:rsidRPr="00B10A6D" w:rsidRDefault="004C6D3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>Google Inc.</w:t>
      </w:r>
    </w:p>
    <w:p w:rsidR="00C6554A" w:rsidRPr="00B10A6D" w:rsidRDefault="004C6D3A" w:rsidP="00096F74">
      <w:pPr>
        <w:pStyle w:val="Heading1"/>
        <w:rPr>
          <w:rFonts w:asciiTheme="majorBidi" w:hAnsiTheme="majorBidi"/>
          <w:rtl/>
        </w:rPr>
      </w:pPr>
      <w:r w:rsidRPr="00B10A6D">
        <w:rPr>
          <w:rFonts w:asciiTheme="majorBidi" w:hAnsiTheme="majorBidi"/>
          <w:sz w:val="18"/>
          <w:szCs w:val="18"/>
        </w:rPr>
        <w:t>_</w:t>
      </w:r>
    </w:p>
    <w:p w:rsidR="00F64334" w:rsidRPr="00B10A6D" w:rsidRDefault="000D609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r w:rsidRPr="00B10A6D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3671951</wp:posOffset>
                </wp:positionH>
                <wp:positionV relativeFrom="paragraph">
                  <wp:posOffset>11227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6D3A" w:rsidRDefault="004C6D3A" w:rsidP="004C6D3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ECEECB" wp14:editId="3947F855">
                                  <wp:extent cx="1979930" cy="1138555"/>
                                  <wp:effectExtent l="0" t="0" r="1270" b="444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9930" cy="11385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9.15pt;margin-top: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DCzDdbdAAAACQEAAA8AAAAAAAAAAAAAAAAAfwQAAGRycy9kb3du&#10;cmV2LnhtbFBLBQYAAAAABAAEAPMAAACJBQAAAAA=&#10;">
                <v:textbox style="mso-fit-shape-to-text:t">
                  <w:txbxContent>
                    <w:p w:rsidR="004C6D3A" w:rsidRDefault="004C6D3A" w:rsidP="004C6D3A">
                      <w:r>
                        <w:rPr>
                          <w:noProof/>
                        </w:rPr>
                        <w:drawing>
                          <wp:inline distT="0" distB="0" distL="0" distR="0" wp14:anchorId="30ECEECB" wp14:editId="3947F855">
                            <wp:extent cx="1979930" cy="1138555"/>
                            <wp:effectExtent l="0" t="0" r="1270" b="444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9930" cy="11385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46EB" w:rsidRPr="00B10A6D">
        <w:rPr>
          <w:rFonts w:asciiTheme="majorBidi" w:hAnsiTheme="majorBidi" w:cstheme="majorBidi"/>
          <w:sz w:val="18"/>
          <w:szCs w:val="18"/>
        </w:rPr>
        <w:t>R</w:t>
      </w:r>
      <w:r w:rsidR="00F64334" w:rsidRPr="00B10A6D">
        <w:rPr>
          <w:rFonts w:asciiTheme="majorBidi" w:hAnsiTheme="majorBidi" w:cstheme="majorBidi"/>
          <w:sz w:val="18"/>
          <w:szCs w:val="18"/>
        </w:rPr>
        <w:t xml:space="preserve">ecommender system </w:t>
      </w:r>
      <w:proofErr w:type="gramStart"/>
      <w:r w:rsidR="00F64334" w:rsidRPr="00B10A6D">
        <w:rPr>
          <w:rFonts w:asciiTheme="majorBidi" w:hAnsiTheme="majorBidi" w:cstheme="majorBidi"/>
          <w:sz w:val="18"/>
          <w:szCs w:val="18"/>
        </w:rPr>
        <w:t>can be viewed</w:t>
      </w:r>
      <w:proofErr w:type="gramEnd"/>
      <w:r w:rsidR="00F64334" w:rsidRPr="00B10A6D">
        <w:rPr>
          <w:rFonts w:asciiTheme="majorBidi" w:hAnsiTheme="majorBidi" w:cstheme="majorBidi"/>
          <w:sz w:val="18"/>
          <w:szCs w:val="18"/>
        </w:rPr>
        <w:t xml:space="preserve"> as a search ranking</w:t>
      </w:r>
    </w:p>
    <w:p w:rsidR="00F64334" w:rsidRPr="00B10A6D" w:rsidRDefault="00F64334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gramStart"/>
      <w:r w:rsidRPr="00B10A6D">
        <w:rPr>
          <w:rFonts w:asciiTheme="majorBidi" w:hAnsiTheme="majorBidi" w:cstheme="majorBidi"/>
          <w:sz w:val="18"/>
          <w:szCs w:val="18"/>
        </w:rPr>
        <w:t>system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>, where the input query is a set of user and contextual</w:t>
      </w:r>
    </w:p>
    <w:p w:rsidR="00F64334" w:rsidRPr="00B10A6D" w:rsidRDefault="00F64334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gramStart"/>
      <w:r w:rsidRPr="00B10A6D">
        <w:rPr>
          <w:rFonts w:asciiTheme="majorBidi" w:hAnsiTheme="majorBidi" w:cstheme="majorBidi"/>
          <w:sz w:val="18"/>
          <w:szCs w:val="18"/>
        </w:rPr>
        <w:t>information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>, and the output is a ranked list of items. Given</w:t>
      </w:r>
    </w:p>
    <w:p w:rsidR="00F64334" w:rsidRPr="00B10A6D" w:rsidRDefault="00F64334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gramStart"/>
      <w:r w:rsidRPr="00B10A6D">
        <w:rPr>
          <w:rFonts w:asciiTheme="majorBidi" w:hAnsiTheme="majorBidi" w:cstheme="majorBidi"/>
          <w:sz w:val="18"/>
          <w:szCs w:val="18"/>
        </w:rPr>
        <w:t>a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 xml:space="preserve"> query, the recommendation task is to _</w:t>
      </w:r>
      <w:proofErr w:type="spellStart"/>
      <w:r w:rsidRPr="00B10A6D">
        <w:rPr>
          <w:rFonts w:asciiTheme="majorBidi" w:hAnsiTheme="majorBidi" w:cstheme="majorBidi"/>
          <w:sz w:val="18"/>
          <w:szCs w:val="18"/>
        </w:rPr>
        <w:t>nd</w:t>
      </w:r>
      <w:proofErr w:type="spellEnd"/>
      <w:r w:rsidRPr="00B10A6D">
        <w:rPr>
          <w:rFonts w:asciiTheme="majorBidi" w:hAnsiTheme="majorBidi" w:cstheme="majorBidi"/>
          <w:sz w:val="18"/>
          <w:szCs w:val="18"/>
        </w:rPr>
        <w:t xml:space="preserve"> the relevant</w:t>
      </w:r>
    </w:p>
    <w:p w:rsidR="00536F54" w:rsidRPr="00B10A6D" w:rsidRDefault="00F64334" w:rsidP="00536F5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gramStart"/>
      <w:r w:rsidRPr="00B10A6D">
        <w:rPr>
          <w:rFonts w:asciiTheme="majorBidi" w:hAnsiTheme="majorBidi" w:cstheme="majorBidi"/>
          <w:sz w:val="18"/>
          <w:szCs w:val="18"/>
        </w:rPr>
        <w:t>items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 xml:space="preserve"> in a database and then rank the items based on certain</w:t>
      </w:r>
    </w:p>
    <w:p w:rsidR="00F64334" w:rsidRPr="00B10A6D" w:rsidRDefault="00F64334" w:rsidP="00536F5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gramStart"/>
      <w:r w:rsidRPr="00B10A6D">
        <w:rPr>
          <w:rFonts w:asciiTheme="majorBidi" w:hAnsiTheme="majorBidi" w:cstheme="majorBidi"/>
          <w:sz w:val="18"/>
          <w:szCs w:val="18"/>
        </w:rPr>
        <w:t>objectives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>, such as clicks or purchases</w:t>
      </w:r>
      <w:r w:rsidR="00772919" w:rsidRPr="00B10A6D">
        <w:rPr>
          <w:rFonts w:asciiTheme="majorBidi" w:hAnsiTheme="majorBidi" w:cstheme="majorBidi"/>
          <w:sz w:val="18"/>
          <w:szCs w:val="18"/>
        </w:rPr>
        <w:t>.</w:t>
      </w:r>
    </w:p>
    <w:p w:rsidR="00772919" w:rsidRPr="00B10A6D" w:rsidRDefault="00772919" w:rsidP="00096F74">
      <w:pPr>
        <w:rPr>
          <w:rFonts w:asciiTheme="majorBidi" w:hAnsiTheme="majorBidi" w:cstheme="majorBidi"/>
          <w:sz w:val="18"/>
          <w:szCs w:val="18"/>
        </w:rPr>
      </w:pPr>
    </w:p>
    <w:p w:rsidR="00772919" w:rsidRPr="00B10A6D" w:rsidRDefault="00772919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r w:rsidRPr="00B10A6D">
        <w:rPr>
          <w:rFonts w:asciiTheme="majorBidi" w:hAnsiTheme="majorBidi" w:cstheme="majorBidi"/>
          <w:sz w:val="18"/>
          <w:szCs w:val="18"/>
        </w:rPr>
        <w:t>One challenge in recommender systems, similar to the gen-</w:t>
      </w:r>
    </w:p>
    <w:p w:rsidR="00772919" w:rsidRPr="00B10A6D" w:rsidRDefault="00772919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spellStart"/>
      <w:proofErr w:type="gramStart"/>
      <w:r w:rsidRPr="00B10A6D">
        <w:rPr>
          <w:rFonts w:asciiTheme="majorBidi" w:hAnsiTheme="majorBidi" w:cstheme="majorBidi"/>
          <w:sz w:val="18"/>
          <w:szCs w:val="18"/>
        </w:rPr>
        <w:t>eral</w:t>
      </w:r>
      <w:proofErr w:type="spellEnd"/>
      <w:proofErr w:type="gramEnd"/>
      <w:r w:rsidRPr="00B10A6D">
        <w:rPr>
          <w:rFonts w:asciiTheme="majorBidi" w:hAnsiTheme="majorBidi" w:cstheme="majorBidi"/>
          <w:sz w:val="18"/>
          <w:szCs w:val="18"/>
        </w:rPr>
        <w:t xml:space="preserve"> search ranking problem, is to achieve both memorization</w:t>
      </w:r>
    </w:p>
    <w:p w:rsidR="00772919" w:rsidRPr="00B10A6D" w:rsidRDefault="00772919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gramStart"/>
      <w:r w:rsidRPr="00B10A6D">
        <w:rPr>
          <w:rFonts w:asciiTheme="majorBidi" w:hAnsiTheme="majorBidi" w:cstheme="majorBidi"/>
          <w:sz w:val="18"/>
          <w:szCs w:val="18"/>
        </w:rPr>
        <w:t>and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 xml:space="preserve"> generalization. Memorization can be loosely defined as</w:t>
      </w:r>
    </w:p>
    <w:p w:rsidR="00772919" w:rsidRPr="00B10A6D" w:rsidRDefault="00772919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gramStart"/>
      <w:r w:rsidRPr="00B10A6D">
        <w:rPr>
          <w:rFonts w:asciiTheme="majorBidi" w:hAnsiTheme="majorBidi" w:cstheme="majorBidi"/>
          <w:sz w:val="18"/>
          <w:szCs w:val="18"/>
        </w:rPr>
        <w:t>learning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 xml:space="preserve"> the frequent co-occurrence of items or features and</w:t>
      </w:r>
    </w:p>
    <w:p w:rsidR="00772919" w:rsidRPr="00B10A6D" w:rsidRDefault="00772919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gramStart"/>
      <w:r w:rsidRPr="00B10A6D">
        <w:rPr>
          <w:rFonts w:asciiTheme="majorBidi" w:hAnsiTheme="majorBidi" w:cstheme="majorBidi"/>
          <w:sz w:val="18"/>
          <w:szCs w:val="18"/>
        </w:rPr>
        <w:t>exploiting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 xml:space="preserve"> the correlation available in the historical data.</w:t>
      </w:r>
    </w:p>
    <w:p w:rsidR="00772919" w:rsidRPr="00B10A6D" w:rsidRDefault="000D609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r w:rsidRPr="00B10A6D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3656660</wp:posOffset>
                </wp:positionH>
                <wp:positionV relativeFrom="paragraph">
                  <wp:posOffset>5766</wp:posOffset>
                </wp:positionV>
                <wp:extent cx="2360930" cy="1404620"/>
                <wp:effectExtent l="0" t="0" r="2286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6D3A" w:rsidRDefault="004C6D3A" w:rsidP="004C6D3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F94790" wp14:editId="2AAEDD65">
                                  <wp:extent cx="1979930" cy="974725"/>
                                  <wp:effectExtent l="0" t="0" r="127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9930" cy="974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87.95pt;margin-top:.4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">
                <v:textbox style="mso-fit-shape-to-text:t">
                  <w:txbxContent>
                    <w:p w:rsidR="004C6D3A" w:rsidRDefault="004C6D3A" w:rsidP="004C6D3A">
                      <w:r>
                        <w:rPr>
                          <w:noProof/>
                        </w:rPr>
                        <w:drawing>
                          <wp:inline distT="0" distB="0" distL="0" distR="0" wp14:anchorId="77F94790" wp14:editId="2AAEDD65">
                            <wp:extent cx="1979930" cy="974725"/>
                            <wp:effectExtent l="0" t="0" r="127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9930" cy="974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2919" w:rsidRPr="00B10A6D">
        <w:rPr>
          <w:rFonts w:asciiTheme="majorBidi" w:hAnsiTheme="majorBidi" w:cstheme="majorBidi"/>
          <w:sz w:val="18"/>
          <w:szCs w:val="18"/>
        </w:rPr>
        <w:t xml:space="preserve">Generalization, on the other hand, </w:t>
      </w:r>
      <w:proofErr w:type="gramStart"/>
      <w:r w:rsidR="00772919" w:rsidRPr="00B10A6D">
        <w:rPr>
          <w:rFonts w:asciiTheme="majorBidi" w:hAnsiTheme="majorBidi" w:cstheme="majorBidi"/>
          <w:sz w:val="18"/>
          <w:szCs w:val="18"/>
        </w:rPr>
        <w:t>is based</w:t>
      </w:r>
      <w:proofErr w:type="gramEnd"/>
      <w:r w:rsidR="00772919" w:rsidRPr="00B10A6D">
        <w:rPr>
          <w:rFonts w:asciiTheme="majorBidi" w:hAnsiTheme="majorBidi" w:cstheme="majorBidi"/>
          <w:sz w:val="18"/>
          <w:szCs w:val="18"/>
        </w:rPr>
        <w:t xml:space="preserve"> on transitivity</w:t>
      </w:r>
    </w:p>
    <w:p w:rsidR="00772919" w:rsidRPr="00B10A6D" w:rsidRDefault="00772919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gramStart"/>
      <w:r w:rsidRPr="00B10A6D">
        <w:rPr>
          <w:rFonts w:asciiTheme="majorBidi" w:hAnsiTheme="majorBidi" w:cstheme="majorBidi"/>
          <w:sz w:val="18"/>
          <w:szCs w:val="18"/>
        </w:rPr>
        <w:t>of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 xml:space="preserve"> correlation and explores new feature combinations that </w:t>
      </w:r>
    </w:p>
    <w:p w:rsidR="00772919" w:rsidRPr="00B10A6D" w:rsidRDefault="00772919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gramStart"/>
      <w:r w:rsidRPr="00B10A6D">
        <w:rPr>
          <w:rFonts w:asciiTheme="majorBidi" w:hAnsiTheme="majorBidi" w:cstheme="majorBidi"/>
          <w:sz w:val="18"/>
          <w:szCs w:val="18"/>
        </w:rPr>
        <w:t>have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 xml:space="preserve"> never or rarely occurred in the past. </w:t>
      </w:r>
      <w:proofErr w:type="spellStart"/>
      <w:r w:rsidRPr="00B10A6D">
        <w:rPr>
          <w:rFonts w:asciiTheme="majorBidi" w:hAnsiTheme="majorBidi" w:cstheme="majorBidi"/>
          <w:sz w:val="18"/>
          <w:szCs w:val="18"/>
        </w:rPr>
        <w:t>Recommenda</w:t>
      </w:r>
      <w:proofErr w:type="spellEnd"/>
      <w:r w:rsidRPr="00B10A6D">
        <w:rPr>
          <w:rFonts w:asciiTheme="majorBidi" w:hAnsiTheme="majorBidi" w:cstheme="majorBidi"/>
          <w:sz w:val="18"/>
          <w:szCs w:val="18"/>
        </w:rPr>
        <w:t>-</w:t>
      </w:r>
    </w:p>
    <w:p w:rsidR="00772919" w:rsidRPr="00B10A6D" w:rsidRDefault="00772919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spellStart"/>
      <w:proofErr w:type="gramStart"/>
      <w:r w:rsidRPr="00B10A6D">
        <w:rPr>
          <w:rFonts w:asciiTheme="majorBidi" w:hAnsiTheme="majorBidi" w:cstheme="majorBidi"/>
          <w:sz w:val="18"/>
          <w:szCs w:val="18"/>
        </w:rPr>
        <w:t>tions</w:t>
      </w:r>
      <w:proofErr w:type="spellEnd"/>
      <w:proofErr w:type="gramEnd"/>
      <w:r w:rsidRPr="00B10A6D">
        <w:rPr>
          <w:rFonts w:asciiTheme="majorBidi" w:hAnsiTheme="majorBidi" w:cstheme="majorBidi"/>
          <w:sz w:val="18"/>
          <w:szCs w:val="18"/>
        </w:rPr>
        <w:t xml:space="preserve"> based on memorization are usually more topical and</w:t>
      </w:r>
    </w:p>
    <w:p w:rsidR="00772919" w:rsidRPr="00B10A6D" w:rsidRDefault="00772919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gramStart"/>
      <w:r w:rsidRPr="00B10A6D">
        <w:rPr>
          <w:rFonts w:asciiTheme="majorBidi" w:hAnsiTheme="majorBidi" w:cstheme="majorBidi"/>
          <w:sz w:val="18"/>
          <w:szCs w:val="18"/>
        </w:rPr>
        <w:t>directly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 xml:space="preserve"> relevant to the items on which users have already</w:t>
      </w:r>
    </w:p>
    <w:p w:rsidR="00772919" w:rsidRPr="00B10A6D" w:rsidRDefault="00772919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gramStart"/>
      <w:r w:rsidRPr="00B10A6D">
        <w:rPr>
          <w:rFonts w:asciiTheme="majorBidi" w:hAnsiTheme="majorBidi" w:cstheme="majorBidi"/>
          <w:sz w:val="18"/>
          <w:szCs w:val="18"/>
        </w:rPr>
        <w:t>performed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 xml:space="preserve"> actions. Compared with memorization, general-</w:t>
      </w:r>
    </w:p>
    <w:p w:rsidR="00772919" w:rsidRPr="00B10A6D" w:rsidRDefault="00772919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spellStart"/>
      <w:proofErr w:type="gramStart"/>
      <w:r w:rsidRPr="00B10A6D">
        <w:rPr>
          <w:rFonts w:asciiTheme="majorBidi" w:hAnsiTheme="majorBidi" w:cstheme="majorBidi"/>
          <w:sz w:val="18"/>
          <w:szCs w:val="18"/>
        </w:rPr>
        <w:t>ization</w:t>
      </w:r>
      <w:proofErr w:type="spellEnd"/>
      <w:proofErr w:type="gramEnd"/>
      <w:r w:rsidRPr="00B10A6D">
        <w:rPr>
          <w:rFonts w:asciiTheme="majorBidi" w:hAnsiTheme="majorBidi" w:cstheme="majorBidi"/>
          <w:sz w:val="18"/>
          <w:szCs w:val="18"/>
        </w:rPr>
        <w:t xml:space="preserve"> tends to improve the diversity of the recommended</w:t>
      </w:r>
    </w:p>
    <w:p w:rsidR="00772919" w:rsidRPr="00B10A6D" w:rsidRDefault="00772919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gramStart"/>
      <w:r w:rsidRPr="00B10A6D">
        <w:rPr>
          <w:rFonts w:asciiTheme="majorBidi" w:hAnsiTheme="majorBidi" w:cstheme="majorBidi"/>
          <w:sz w:val="18"/>
          <w:szCs w:val="18"/>
        </w:rPr>
        <w:t>items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>. In this paper, we focus on the apps recommendation</w:t>
      </w:r>
    </w:p>
    <w:p w:rsidR="00536F54" w:rsidRPr="00B10A6D" w:rsidRDefault="00772919" w:rsidP="00536F5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gramStart"/>
      <w:r w:rsidRPr="00B10A6D">
        <w:rPr>
          <w:rFonts w:asciiTheme="majorBidi" w:hAnsiTheme="majorBidi" w:cstheme="majorBidi"/>
          <w:sz w:val="18"/>
          <w:szCs w:val="18"/>
        </w:rPr>
        <w:t>problem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 xml:space="preserve"> for the Google Play store, but the approach should</w:t>
      </w:r>
    </w:p>
    <w:p w:rsidR="00772919" w:rsidRPr="00B10A6D" w:rsidRDefault="00772919" w:rsidP="00536F5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gramStart"/>
      <w:r w:rsidRPr="00B10A6D">
        <w:rPr>
          <w:rFonts w:asciiTheme="majorBidi" w:hAnsiTheme="majorBidi" w:cstheme="majorBidi"/>
          <w:sz w:val="18"/>
          <w:szCs w:val="18"/>
        </w:rPr>
        <w:t>apply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 xml:space="preserve"> to generic recommender systems.</w:t>
      </w:r>
    </w:p>
    <w:p w:rsidR="004C6D3A" w:rsidRPr="00B10A6D" w:rsidRDefault="004C6D3A" w:rsidP="00096F74">
      <w:pPr>
        <w:rPr>
          <w:rFonts w:asciiTheme="majorBidi" w:hAnsiTheme="majorBidi" w:cstheme="majorBidi"/>
          <w:sz w:val="18"/>
          <w:szCs w:val="18"/>
        </w:rPr>
      </w:pPr>
    </w:p>
    <w:p w:rsidR="004C6D3A" w:rsidRPr="00B10A6D" w:rsidRDefault="004C6D3A" w:rsidP="00536F5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r w:rsidRPr="00B10A6D">
        <w:rPr>
          <w:rFonts w:asciiTheme="majorBidi" w:hAnsiTheme="majorBidi" w:cstheme="majorBidi"/>
          <w:sz w:val="18"/>
          <w:szCs w:val="18"/>
        </w:rPr>
        <w:t>How?</w:t>
      </w:r>
    </w:p>
    <w:p w:rsidR="004C6D3A" w:rsidRPr="00B10A6D" w:rsidRDefault="004C6D3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</w:p>
    <w:p w:rsidR="004C6D3A" w:rsidRPr="00B10A6D" w:rsidRDefault="004C6D3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r w:rsidRPr="00B10A6D">
        <w:rPr>
          <w:rFonts w:asciiTheme="majorBidi" w:hAnsiTheme="majorBidi" w:cstheme="majorBidi"/>
          <w:sz w:val="18"/>
          <w:szCs w:val="18"/>
        </w:rPr>
        <w:t>A query, which can include various user and</w:t>
      </w:r>
    </w:p>
    <w:p w:rsidR="004C6D3A" w:rsidRPr="00B10A6D" w:rsidRDefault="004C6D3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gramStart"/>
      <w:r w:rsidRPr="00B10A6D">
        <w:rPr>
          <w:rFonts w:asciiTheme="majorBidi" w:hAnsiTheme="majorBidi" w:cstheme="majorBidi"/>
          <w:sz w:val="18"/>
          <w:szCs w:val="18"/>
        </w:rPr>
        <w:t>contextual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 xml:space="preserve"> features, is generated when a user visits the app</w:t>
      </w:r>
    </w:p>
    <w:p w:rsidR="004C6D3A" w:rsidRPr="00B10A6D" w:rsidRDefault="004C6D3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gramStart"/>
      <w:r w:rsidRPr="00B10A6D">
        <w:rPr>
          <w:rFonts w:asciiTheme="majorBidi" w:hAnsiTheme="majorBidi" w:cstheme="majorBidi"/>
          <w:sz w:val="18"/>
          <w:szCs w:val="18"/>
        </w:rPr>
        <w:t>store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>. The recommender system returns a list of apps (also</w:t>
      </w:r>
    </w:p>
    <w:p w:rsidR="004C6D3A" w:rsidRPr="00B10A6D" w:rsidRDefault="004C6D3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gramStart"/>
      <w:r w:rsidRPr="00B10A6D">
        <w:rPr>
          <w:rFonts w:asciiTheme="majorBidi" w:hAnsiTheme="majorBidi" w:cstheme="majorBidi"/>
          <w:sz w:val="18"/>
          <w:szCs w:val="18"/>
        </w:rPr>
        <w:t>referred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 xml:space="preserve"> to as impressions) on which users can perform </w:t>
      </w:r>
      <w:proofErr w:type="spellStart"/>
      <w:r w:rsidRPr="00B10A6D">
        <w:rPr>
          <w:rFonts w:asciiTheme="majorBidi" w:hAnsiTheme="majorBidi" w:cstheme="majorBidi"/>
          <w:sz w:val="18"/>
          <w:szCs w:val="18"/>
        </w:rPr>
        <w:t>cer</w:t>
      </w:r>
      <w:proofErr w:type="spellEnd"/>
      <w:r w:rsidRPr="00B10A6D">
        <w:rPr>
          <w:rFonts w:asciiTheme="majorBidi" w:hAnsiTheme="majorBidi" w:cstheme="majorBidi"/>
          <w:sz w:val="18"/>
          <w:szCs w:val="18"/>
        </w:rPr>
        <w:t>-</w:t>
      </w:r>
    </w:p>
    <w:p w:rsidR="004C6D3A" w:rsidRPr="00B10A6D" w:rsidRDefault="004C6D3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spellStart"/>
      <w:proofErr w:type="gramStart"/>
      <w:r w:rsidRPr="00B10A6D">
        <w:rPr>
          <w:rFonts w:asciiTheme="majorBidi" w:hAnsiTheme="majorBidi" w:cstheme="majorBidi"/>
          <w:sz w:val="18"/>
          <w:szCs w:val="18"/>
        </w:rPr>
        <w:t>tain</w:t>
      </w:r>
      <w:proofErr w:type="spellEnd"/>
      <w:proofErr w:type="gramEnd"/>
      <w:r w:rsidRPr="00B10A6D">
        <w:rPr>
          <w:rFonts w:asciiTheme="majorBidi" w:hAnsiTheme="majorBidi" w:cstheme="majorBidi"/>
          <w:sz w:val="18"/>
          <w:szCs w:val="18"/>
        </w:rPr>
        <w:t xml:space="preserve"> actions such as clicks or purchases. These user actions,</w:t>
      </w:r>
    </w:p>
    <w:p w:rsidR="004C6D3A" w:rsidRPr="00B10A6D" w:rsidRDefault="004C6D3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gramStart"/>
      <w:r w:rsidRPr="00B10A6D">
        <w:rPr>
          <w:rFonts w:asciiTheme="majorBidi" w:hAnsiTheme="majorBidi" w:cstheme="majorBidi"/>
          <w:sz w:val="18"/>
          <w:szCs w:val="18"/>
        </w:rPr>
        <w:t>along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 xml:space="preserve"> with the queries and impressions, are recorded in the</w:t>
      </w:r>
    </w:p>
    <w:p w:rsidR="004C6D3A" w:rsidRPr="00B10A6D" w:rsidRDefault="004C6D3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gramStart"/>
      <w:r w:rsidRPr="00B10A6D">
        <w:rPr>
          <w:rFonts w:asciiTheme="majorBidi" w:hAnsiTheme="majorBidi" w:cstheme="majorBidi"/>
          <w:sz w:val="18"/>
          <w:szCs w:val="18"/>
        </w:rPr>
        <w:t>logs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 xml:space="preserve"> as the training data for the learner.</w:t>
      </w:r>
    </w:p>
    <w:p w:rsidR="004C6D3A" w:rsidRPr="00B10A6D" w:rsidRDefault="004C6D3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r w:rsidRPr="00B10A6D">
        <w:rPr>
          <w:rFonts w:asciiTheme="majorBidi" w:hAnsiTheme="majorBidi" w:cstheme="majorBidi"/>
          <w:sz w:val="18"/>
          <w:szCs w:val="18"/>
        </w:rPr>
        <w:t>Since there are over a million apps in the database, it is</w:t>
      </w:r>
    </w:p>
    <w:p w:rsidR="004C6D3A" w:rsidRPr="00B10A6D" w:rsidRDefault="004C6D3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gramStart"/>
      <w:r w:rsidRPr="00B10A6D">
        <w:rPr>
          <w:rFonts w:asciiTheme="majorBidi" w:hAnsiTheme="majorBidi" w:cstheme="majorBidi"/>
          <w:sz w:val="18"/>
          <w:szCs w:val="18"/>
        </w:rPr>
        <w:t>intractable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 xml:space="preserve"> to exhaustively score every app for every query</w:t>
      </w:r>
    </w:p>
    <w:p w:rsidR="004C6D3A" w:rsidRPr="00B10A6D" w:rsidRDefault="004C6D3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gramStart"/>
      <w:r w:rsidRPr="00B10A6D">
        <w:rPr>
          <w:rFonts w:asciiTheme="majorBidi" w:hAnsiTheme="majorBidi" w:cstheme="majorBidi"/>
          <w:sz w:val="18"/>
          <w:szCs w:val="18"/>
        </w:rPr>
        <w:t>within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 xml:space="preserve"> the serving latency requirements (often O(10) mil-</w:t>
      </w:r>
    </w:p>
    <w:p w:rsidR="004C6D3A" w:rsidRPr="00B10A6D" w:rsidRDefault="004C6D3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spellStart"/>
      <w:proofErr w:type="gramStart"/>
      <w:r w:rsidRPr="00B10A6D">
        <w:rPr>
          <w:rFonts w:asciiTheme="majorBidi" w:hAnsiTheme="majorBidi" w:cstheme="majorBidi"/>
          <w:sz w:val="18"/>
          <w:szCs w:val="18"/>
        </w:rPr>
        <w:t>liseconds</w:t>
      </w:r>
      <w:proofErr w:type="spellEnd"/>
      <w:proofErr w:type="gramEnd"/>
      <w:r w:rsidRPr="00B10A6D">
        <w:rPr>
          <w:rFonts w:asciiTheme="majorBidi" w:hAnsiTheme="majorBidi" w:cstheme="majorBidi"/>
          <w:sz w:val="18"/>
          <w:szCs w:val="18"/>
        </w:rPr>
        <w:t>). Therefore, the _</w:t>
      </w:r>
      <w:proofErr w:type="spellStart"/>
      <w:r w:rsidRPr="00B10A6D">
        <w:rPr>
          <w:rFonts w:asciiTheme="majorBidi" w:hAnsiTheme="majorBidi" w:cstheme="majorBidi"/>
          <w:sz w:val="18"/>
          <w:szCs w:val="18"/>
        </w:rPr>
        <w:t>rst</w:t>
      </w:r>
      <w:proofErr w:type="spellEnd"/>
      <w:r w:rsidRPr="00B10A6D">
        <w:rPr>
          <w:rFonts w:asciiTheme="majorBidi" w:hAnsiTheme="majorBidi" w:cstheme="majorBidi"/>
          <w:sz w:val="18"/>
          <w:szCs w:val="18"/>
        </w:rPr>
        <w:t xml:space="preserve"> step upon receiving a query</w:t>
      </w:r>
    </w:p>
    <w:p w:rsidR="004C6D3A" w:rsidRPr="00B10A6D" w:rsidRDefault="004C6D3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gramStart"/>
      <w:r w:rsidRPr="00B10A6D">
        <w:rPr>
          <w:rFonts w:asciiTheme="majorBidi" w:hAnsiTheme="majorBidi" w:cstheme="majorBidi"/>
          <w:sz w:val="18"/>
          <w:szCs w:val="18"/>
        </w:rPr>
        <w:t>is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 xml:space="preserve"> retrieval. The retrieval system returns a short list of items</w:t>
      </w:r>
    </w:p>
    <w:p w:rsidR="004C6D3A" w:rsidRPr="00B10A6D" w:rsidRDefault="004C6D3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gramStart"/>
      <w:r w:rsidRPr="00B10A6D">
        <w:rPr>
          <w:rFonts w:asciiTheme="majorBidi" w:hAnsiTheme="majorBidi" w:cstheme="majorBidi"/>
          <w:sz w:val="18"/>
          <w:szCs w:val="18"/>
        </w:rPr>
        <w:t>that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 xml:space="preserve"> best match the query using various signals, usually a</w:t>
      </w:r>
    </w:p>
    <w:p w:rsidR="004C6D3A" w:rsidRPr="00B10A6D" w:rsidRDefault="004C6D3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gramStart"/>
      <w:r w:rsidRPr="00B10A6D">
        <w:rPr>
          <w:rFonts w:asciiTheme="majorBidi" w:hAnsiTheme="majorBidi" w:cstheme="majorBidi"/>
          <w:sz w:val="18"/>
          <w:szCs w:val="18"/>
        </w:rPr>
        <w:t>combination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 xml:space="preserve"> of machine-learned models and human-</w:t>
      </w:r>
      <w:proofErr w:type="spellStart"/>
      <w:r w:rsidRPr="00B10A6D">
        <w:rPr>
          <w:rFonts w:asciiTheme="majorBidi" w:hAnsiTheme="majorBidi" w:cstheme="majorBidi"/>
          <w:sz w:val="18"/>
          <w:szCs w:val="18"/>
        </w:rPr>
        <w:t>de_ned</w:t>
      </w:r>
      <w:proofErr w:type="spellEnd"/>
    </w:p>
    <w:p w:rsidR="004C6D3A" w:rsidRPr="00B10A6D" w:rsidRDefault="004C6D3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gramStart"/>
      <w:r w:rsidRPr="00B10A6D">
        <w:rPr>
          <w:rFonts w:asciiTheme="majorBidi" w:hAnsiTheme="majorBidi" w:cstheme="majorBidi"/>
          <w:sz w:val="18"/>
          <w:szCs w:val="18"/>
        </w:rPr>
        <w:t>rules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>. After reducing the candidate pool, the ranking sys-</w:t>
      </w:r>
    </w:p>
    <w:p w:rsidR="004C6D3A" w:rsidRPr="00B10A6D" w:rsidRDefault="004C6D3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gramStart"/>
      <w:r w:rsidRPr="00B10A6D">
        <w:rPr>
          <w:rFonts w:asciiTheme="majorBidi" w:hAnsiTheme="majorBidi" w:cstheme="majorBidi"/>
          <w:sz w:val="18"/>
          <w:szCs w:val="18"/>
        </w:rPr>
        <w:t>tem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 xml:space="preserve"> ranks all items by their scores. The scores are usually</w:t>
      </w:r>
    </w:p>
    <w:p w:rsidR="004C6D3A" w:rsidRPr="00B10A6D" w:rsidRDefault="004C6D3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gramStart"/>
      <w:r w:rsidRPr="00B10A6D">
        <w:rPr>
          <w:rFonts w:asciiTheme="majorBidi" w:hAnsiTheme="majorBidi" w:cstheme="majorBidi"/>
          <w:sz w:val="18"/>
          <w:szCs w:val="18"/>
        </w:rPr>
        <w:t>P(</w:t>
      </w:r>
      <w:proofErr w:type="spellStart"/>
      <w:proofErr w:type="gramEnd"/>
      <w:r w:rsidRPr="00B10A6D">
        <w:rPr>
          <w:rFonts w:asciiTheme="majorBidi" w:hAnsiTheme="majorBidi" w:cstheme="majorBidi"/>
          <w:sz w:val="18"/>
          <w:szCs w:val="18"/>
        </w:rPr>
        <w:t>yjx</w:t>
      </w:r>
      <w:proofErr w:type="spellEnd"/>
      <w:r w:rsidRPr="00B10A6D">
        <w:rPr>
          <w:rFonts w:asciiTheme="majorBidi" w:hAnsiTheme="majorBidi" w:cstheme="majorBidi"/>
          <w:sz w:val="18"/>
          <w:szCs w:val="18"/>
        </w:rPr>
        <w:t>), the probability of a user action label y given the</w:t>
      </w:r>
    </w:p>
    <w:p w:rsidR="004C6D3A" w:rsidRPr="00B10A6D" w:rsidRDefault="004C6D3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gramStart"/>
      <w:r w:rsidRPr="00B10A6D">
        <w:rPr>
          <w:rFonts w:asciiTheme="majorBidi" w:hAnsiTheme="majorBidi" w:cstheme="majorBidi"/>
          <w:sz w:val="18"/>
          <w:szCs w:val="18"/>
        </w:rPr>
        <w:t>features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 xml:space="preserve"> x, including user features (e.g., country, language,</w:t>
      </w:r>
    </w:p>
    <w:p w:rsidR="004C6D3A" w:rsidRPr="00B10A6D" w:rsidRDefault="004C6D3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gramStart"/>
      <w:r w:rsidRPr="00B10A6D">
        <w:rPr>
          <w:rFonts w:asciiTheme="majorBidi" w:hAnsiTheme="majorBidi" w:cstheme="majorBidi"/>
          <w:sz w:val="18"/>
          <w:szCs w:val="18"/>
        </w:rPr>
        <w:lastRenderedPageBreak/>
        <w:t>demographics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>), contextual features (e.g., device, hour of the</w:t>
      </w:r>
    </w:p>
    <w:p w:rsidR="004C6D3A" w:rsidRPr="00B10A6D" w:rsidRDefault="004C6D3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gramStart"/>
      <w:r w:rsidRPr="00B10A6D">
        <w:rPr>
          <w:rFonts w:asciiTheme="majorBidi" w:hAnsiTheme="majorBidi" w:cstheme="majorBidi"/>
          <w:sz w:val="18"/>
          <w:szCs w:val="18"/>
        </w:rPr>
        <w:t>day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>, day of the week), and impression features (e.g., app age,</w:t>
      </w:r>
    </w:p>
    <w:p w:rsidR="004C6D3A" w:rsidRPr="00B10A6D" w:rsidRDefault="004C6D3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gramStart"/>
      <w:r w:rsidRPr="00B10A6D">
        <w:rPr>
          <w:rFonts w:asciiTheme="majorBidi" w:hAnsiTheme="majorBidi" w:cstheme="majorBidi"/>
          <w:sz w:val="18"/>
          <w:szCs w:val="18"/>
        </w:rPr>
        <w:t>historical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 xml:space="preserve"> statistics of an app). In this paper, we focus on the</w:t>
      </w:r>
    </w:p>
    <w:p w:rsidR="004C6D3A" w:rsidRPr="00B10A6D" w:rsidRDefault="004C6D3A" w:rsidP="00096F74">
      <w:pPr>
        <w:rPr>
          <w:rFonts w:asciiTheme="majorBidi" w:hAnsiTheme="majorBidi" w:cstheme="majorBidi"/>
          <w:sz w:val="18"/>
          <w:szCs w:val="18"/>
        </w:rPr>
      </w:pPr>
      <w:proofErr w:type="gramStart"/>
      <w:r w:rsidRPr="00B10A6D">
        <w:rPr>
          <w:rFonts w:asciiTheme="majorBidi" w:hAnsiTheme="majorBidi" w:cstheme="majorBidi"/>
          <w:sz w:val="18"/>
          <w:szCs w:val="18"/>
        </w:rPr>
        <w:t>ranking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 xml:space="preserve"> model using the Wide &amp; Deep learning framework.</w:t>
      </w:r>
    </w:p>
    <w:p w:rsidR="000D609A" w:rsidRPr="00B10A6D" w:rsidRDefault="000D609A" w:rsidP="00096F74">
      <w:pPr>
        <w:rPr>
          <w:rFonts w:asciiTheme="majorBidi" w:hAnsiTheme="majorBidi" w:cstheme="majorBidi"/>
          <w:sz w:val="18"/>
          <w:szCs w:val="18"/>
        </w:rPr>
      </w:pPr>
    </w:p>
    <w:p w:rsidR="004C6D3A" w:rsidRPr="00B10A6D" w:rsidRDefault="004C6D3A" w:rsidP="00096F74">
      <w:pPr>
        <w:rPr>
          <w:rFonts w:asciiTheme="majorBidi" w:hAnsiTheme="majorBidi" w:cstheme="majorBidi"/>
          <w:sz w:val="18"/>
          <w:szCs w:val="18"/>
        </w:rPr>
      </w:pPr>
    </w:p>
    <w:p w:rsidR="000D609A" w:rsidRPr="00B10A6D" w:rsidRDefault="000D609A" w:rsidP="00096F74">
      <w:pPr>
        <w:rPr>
          <w:rFonts w:asciiTheme="majorBidi" w:hAnsiTheme="majorBidi" w:cstheme="majorBidi"/>
          <w:lang w:bidi="fa-IR"/>
        </w:rPr>
      </w:pPr>
      <w:r w:rsidRPr="00B10A6D">
        <w:rPr>
          <w:rFonts w:asciiTheme="majorBidi" w:hAnsiTheme="majorBidi" w:cstheme="majorBidi"/>
          <w:noProof/>
        </w:rPr>
        <w:drawing>
          <wp:inline distT="0" distB="0" distL="0" distR="0" wp14:anchorId="17A8CF36" wp14:editId="422201C4">
            <wp:extent cx="5388610" cy="13912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3A" w:rsidRPr="00B10A6D" w:rsidRDefault="004C6D3A" w:rsidP="00096F74">
      <w:pPr>
        <w:rPr>
          <w:rFonts w:asciiTheme="majorBidi" w:hAnsiTheme="majorBidi" w:cstheme="majorBidi"/>
          <w:lang w:bidi="fa-IR"/>
        </w:rPr>
      </w:pPr>
    </w:p>
    <w:p w:rsidR="000D609A" w:rsidRPr="00B10A6D" w:rsidRDefault="000D609A" w:rsidP="00536F5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4"/>
          <w:szCs w:val="24"/>
        </w:rPr>
      </w:pPr>
      <w:r w:rsidRPr="00B10A6D">
        <w:rPr>
          <w:rFonts w:asciiTheme="majorBidi" w:hAnsiTheme="majorBidi" w:cstheme="majorBidi"/>
          <w:sz w:val="24"/>
          <w:szCs w:val="24"/>
        </w:rPr>
        <w:t>Model Training</w:t>
      </w:r>
    </w:p>
    <w:p w:rsidR="00536F54" w:rsidRPr="00B10A6D" w:rsidRDefault="00536F54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D609A" w:rsidRPr="00B10A6D" w:rsidRDefault="000D609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r w:rsidRPr="00B10A6D">
        <w:rPr>
          <w:rFonts w:asciiTheme="majorBidi" w:hAnsiTheme="majorBidi" w:cstheme="majorBidi"/>
          <w:sz w:val="18"/>
          <w:szCs w:val="18"/>
        </w:rPr>
        <w:t xml:space="preserve">The model structure we used in the experiment </w:t>
      </w:r>
      <w:proofErr w:type="gramStart"/>
      <w:r w:rsidRPr="00B10A6D">
        <w:rPr>
          <w:rFonts w:asciiTheme="majorBidi" w:hAnsiTheme="majorBidi" w:cstheme="majorBidi"/>
          <w:sz w:val="18"/>
          <w:szCs w:val="18"/>
        </w:rPr>
        <w:t>is shown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 xml:space="preserve"> in</w:t>
      </w:r>
    </w:p>
    <w:p w:rsidR="000D609A" w:rsidRPr="00B10A6D" w:rsidRDefault="000D609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r w:rsidRPr="00B10A6D">
        <w:rPr>
          <w:rFonts w:asciiTheme="majorBidi" w:hAnsiTheme="majorBidi" w:cstheme="majorBidi"/>
          <w:sz w:val="18"/>
          <w:szCs w:val="18"/>
        </w:rPr>
        <w:t>Figure 4. During training, our input layer takes in training</w:t>
      </w:r>
    </w:p>
    <w:p w:rsidR="000D609A" w:rsidRPr="00B10A6D" w:rsidRDefault="000D609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gramStart"/>
      <w:r w:rsidRPr="00B10A6D">
        <w:rPr>
          <w:rFonts w:asciiTheme="majorBidi" w:hAnsiTheme="majorBidi" w:cstheme="majorBidi"/>
          <w:sz w:val="18"/>
          <w:szCs w:val="18"/>
        </w:rPr>
        <w:t>data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 xml:space="preserve"> and vocabularies and generate sparse and dense </w:t>
      </w:r>
      <w:proofErr w:type="spellStart"/>
      <w:r w:rsidRPr="00B10A6D">
        <w:rPr>
          <w:rFonts w:asciiTheme="majorBidi" w:hAnsiTheme="majorBidi" w:cstheme="majorBidi"/>
          <w:sz w:val="18"/>
          <w:szCs w:val="18"/>
        </w:rPr>
        <w:t>fea</w:t>
      </w:r>
      <w:proofErr w:type="spellEnd"/>
      <w:r w:rsidRPr="00B10A6D">
        <w:rPr>
          <w:rFonts w:asciiTheme="majorBidi" w:hAnsiTheme="majorBidi" w:cstheme="majorBidi"/>
          <w:sz w:val="18"/>
          <w:szCs w:val="18"/>
        </w:rPr>
        <w:t>-</w:t>
      </w:r>
    </w:p>
    <w:p w:rsidR="000D609A" w:rsidRPr="00B10A6D" w:rsidRDefault="000D609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spellStart"/>
      <w:proofErr w:type="gramStart"/>
      <w:r w:rsidRPr="00B10A6D">
        <w:rPr>
          <w:rFonts w:asciiTheme="majorBidi" w:hAnsiTheme="majorBidi" w:cstheme="majorBidi"/>
          <w:sz w:val="18"/>
          <w:szCs w:val="18"/>
        </w:rPr>
        <w:t>tures</w:t>
      </w:r>
      <w:proofErr w:type="spellEnd"/>
      <w:proofErr w:type="gramEnd"/>
      <w:r w:rsidRPr="00B10A6D">
        <w:rPr>
          <w:rFonts w:asciiTheme="majorBidi" w:hAnsiTheme="majorBidi" w:cstheme="majorBidi"/>
          <w:sz w:val="18"/>
          <w:szCs w:val="18"/>
        </w:rPr>
        <w:t xml:space="preserve"> together with a label. The wide component consists</w:t>
      </w:r>
    </w:p>
    <w:p w:rsidR="000D609A" w:rsidRPr="00B10A6D" w:rsidRDefault="000D609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gramStart"/>
      <w:r w:rsidRPr="00B10A6D">
        <w:rPr>
          <w:rFonts w:asciiTheme="majorBidi" w:hAnsiTheme="majorBidi" w:cstheme="majorBidi"/>
          <w:sz w:val="18"/>
          <w:szCs w:val="18"/>
        </w:rPr>
        <w:t>of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 xml:space="preserve"> the cross-product transformation of user installed apps</w:t>
      </w:r>
    </w:p>
    <w:p w:rsidR="000D609A" w:rsidRPr="00B10A6D" w:rsidRDefault="000D609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gramStart"/>
      <w:r w:rsidRPr="00B10A6D">
        <w:rPr>
          <w:rFonts w:asciiTheme="majorBidi" w:hAnsiTheme="majorBidi" w:cstheme="majorBidi"/>
          <w:sz w:val="18"/>
          <w:szCs w:val="18"/>
        </w:rPr>
        <w:t>and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 xml:space="preserve"> impression apps. For the deep part of the model, </w:t>
      </w:r>
      <w:proofErr w:type="gramStart"/>
      <w:r w:rsidRPr="00B10A6D">
        <w:rPr>
          <w:rFonts w:asciiTheme="majorBidi" w:hAnsiTheme="majorBidi" w:cstheme="majorBidi"/>
          <w:sz w:val="18"/>
          <w:szCs w:val="18"/>
        </w:rPr>
        <w:t>A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 xml:space="preserve"> 32-</w:t>
      </w:r>
    </w:p>
    <w:p w:rsidR="000D609A" w:rsidRPr="00B10A6D" w:rsidRDefault="000D609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gramStart"/>
      <w:r w:rsidRPr="00B10A6D">
        <w:rPr>
          <w:rFonts w:asciiTheme="majorBidi" w:hAnsiTheme="majorBidi" w:cstheme="majorBidi"/>
          <w:sz w:val="18"/>
          <w:szCs w:val="18"/>
        </w:rPr>
        <w:t>dimensional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 xml:space="preserve"> embedding vector is learned for each categorical</w:t>
      </w:r>
    </w:p>
    <w:p w:rsidR="000D609A" w:rsidRPr="00B10A6D" w:rsidRDefault="000D609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gramStart"/>
      <w:r w:rsidRPr="00B10A6D">
        <w:rPr>
          <w:rFonts w:asciiTheme="majorBidi" w:hAnsiTheme="majorBidi" w:cstheme="majorBidi"/>
          <w:sz w:val="18"/>
          <w:szCs w:val="18"/>
        </w:rPr>
        <w:t>feature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 xml:space="preserve">. We concatenate all the </w:t>
      </w:r>
      <w:proofErr w:type="spellStart"/>
      <w:r w:rsidRPr="00B10A6D">
        <w:rPr>
          <w:rFonts w:asciiTheme="majorBidi" w:hAnsiTheme="majorBidi" w:cstheme="majorBidi"/>
          <w:sz w:val="18"/>
          <w:szCs w:val="18"/>
        </w:rPr>
        <w:t>embeddings</w:t>
      </w:r>
      <w:proofErr w:type="spellEnd"/>
      <w:r w:rsidRPr="00B10A6D">
        <w:rPr>
          <w:rFonts w:asciiTheme="majorBidi" w:hAnsiTheme="majorBidi" w:cstheme="majorBidi"/>
          <w:sz w:val="18"/>
          <w:szCs w:val="18"/>
        </w:rPr>
        <w:t xml:space="preserve"> together with</w:t>
      </w:r>
    </w:p>
    <w:p w:rsidR="000D609A" w:rsidRPr="00B10A6D" w:rsidRDefault="000D609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gramStart"/>
      <w:r w:rsidRPr="00B10A6D">
        <w:rPr>
          <w:rFonts w:asciiTheme="majorBidi" w:hAnsiTheme="majorBidi" w:cstheme="majorBidi"/>
          <w:sz w:val="18"/>
          <w:szCs w:val="18"/>
        </w:rPr>
        <w:t>the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 xml:space="preserve"> dense features, resulting in a dense vector of </w:t>
      </w:r>
      <w:proofErr w:type="spellStart"/>
      <w:r w:rsidRPr="00B10A6D">
        <w:rPr>
          <w:rFonts w:asciiTheme="majorBidi" w:hAnsiTheme="majorBidi" w:cstheme="majorBidi"/>
          <w:sz w:val="18"/>
          <w:szCs w:val="18"/>
        </w:rPr>
        <w:t>approxi</w:t>
      </w:r>
      <w:proofErr w:type="spellEnd"/>
      <w:r w:rsidRPr="00B10A6D">
        <w:rPr>
          <w:rFonts w:asciiTheme="majorBidi" w:hAnsiTheme="majorBidi" w:cstheme="majorBidi"/>
          <w:sz w:val="18"/>
          <w:szCs w:val="18"/>
        </w:rPr>
        <w:t>-</w:t>
      </w:r>
    </w:p>
    <w:p w:rsidR="000D609A" w:rsidRPr="00B10A6D" w:rsidRDefault="000D609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spellStart"/>
      <w:proofErr w:type="gramStart"/>
      <w:r w:rsidRPr="00B10A6D">
        <w:rPr>
          <w:rFonts w:asciiTheme="majorBidi" w:hAnsiTheme="majorBidi" w:cstheme="majorBidi"/>
          <w:sz w:val="18"/>
          <w:szCs w:val="18"/>
        </w:rPr>
        <w:t>mately</w:t>
      </w:r>
      <w:proofErr w:type="spellEnd"/>
      <w:proofErr w:type="gramEnd"/>
      <w:r w:rsidRPr="00B10A6D">
        <w:rPr>
          <w:rFonts w:asciiTheme="majorBidi" w:hAnsiTheme="majorBidi" w:cstheme="majorBidi"/>
          <w:sz w:val="18"/>
          <w:szCs w:val="18"/>
        </w:rPr>
        <w:t xml:space="preserve"> 1200 dimensions. The concatenated vector is then</w:t>
      </w:r>
    </w:p>
    <w:p w:rsidR="000D609A" w:rsidRPr="00B10A6D" w:rsidRDefault="000D609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gramStart"/>
      <w:r w:rsidRPr="00B10A6D">
        <w:rPr>
          <w:rFonts w:asciiTheme="majorBidi" w:hAnsiTheme="majorBidi" w:cstheme="majorBidi"/>
          <w:sz w:val="18"/>
          <w:szCs w:val="18"/>
        </w:rPr>
        <w:t>fed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 xml:space="preserve"> into 3 </w:t>
      </w:r>
      <w:proofErr w:type="spellStart"/>
      <w:r w:rsidRPr="00B10A6D">
        <w:rPr>
          <w:rFonts w:asciiTheme="majorBidi" w:hAnsiTheme="majorBidi" w:cstheme="majorBidi"/>
          <w:sz w:val="18"/>
          <w:szCs w:val="18"/>
        </w:rPr>
        <w:t>ReLU</w:t>
      </w:r>
      <w:proofErr w:type="spellEnd"/>
      <w:r w:rsidRPr="00B10A6D">
        <w:rPr>
          <w:rFonts w:asciiTheme="majorBidi" w:hAnsiTheme="majorBidi" w:cstheme="majorBidi"/>
          <w:sz w:val="18"/>
          <w:szCs w:val="18"/>
        </w:rPr>
        <w:t xml:space="preserve"> layers, and _</w:t>
      </w:r>
      <w:proofErr w:type="spellStart"/>
      <w:r w:rsidRPr="00B10A6D">
        <w:rPr>
          <w:rFonts w:asciiTheme="majorBidi" w:hAnsiTheme="majorBidi" w:cstheme="majorBidi"/>
          <w:sz w:val="18"/>
          <w:szCs w:val="18"/>
        </w:rPr>
        <w:t>nally</w:t>
      </w:r>
      <w:proofErr w:type="spellEnd"/>
      <w:r w:rsidRPr="00B10A6D">
        <w:rPr>
          <w:rFonts w:asciiTheme="majorBidi" w:hAnsiTheme="majorBidi" w:cstheme="majorBidi"/>
          <w:sz w:val="18"/>
          <w:szCs w:val="18"/>
        </w:rPr>
        <w:t xml:space="preserve"> the logistic output unit.</w:t>
      </w:r>
    </w:p>
    <w:p w:rsidR="000D609A" w:rsidRPr="00B10A6D" w:rsidRDefault="000D609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r w:rsidRPr="00B10A6D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3606038</wp:posOffset>
                </wp:positionH>
                <wp:positionV relativeFrom="paragraph">
                  <wp:posOffset>11252</wp:posOffset>
                </wp:positionV>
                <wp:extent cx="2360930" cy="1404620"/>
                <wp:effectExtent l="0" t="0" r="2286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609A" w:rsidRDefault="000D609A" w:rsidP="000D609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F0D406" wp14:editId="732850BA">
                                  <wp:extent cx="1979930" cy="1287145"/>
                                  <wp:effectExtent l="0" t="0" r="1270" b="825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9930" cy="1287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83.95pt;margin-top:.9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">
                <v:textbox style="mso-fit-shape-to-text:t">
                  <w:txbxContent>
                    <w:p w:rsidR="000D609A" w:rsidRDefault="000D609A" w:rsidP="000D609A">
                      <w:r>
                        <w:rPr>
                          <w:noProof/>
                        </w:rPr>
                        <w:drawing>
                          <wp:inline distT="0" distB="0" distL="0" distR="0" wp14:anchorId="30F0D406" wp14:editId="732850BA">
                            <wp:extent cx="1979930" cy="1287145"/>
                            <wp:effectExtent l="0" t="0" r="1270" b="825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9930" cy="12871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10A6D">
        <w:rPr>
          <w:rFonts w:asciiTheme="majorBidi" w:hAnsiTheme="majorBidi" w:cstheme="majorBidi"/>
          <w:sz w:val="18"/>
          <w:szCs w:val="18"/>
        </w:rPr>
        <w:t xml:space="preserve">The Wide &amp; Deep models </w:t>
      </w:r>
      <w:proofErr w:type="gramStart"/>
      <w:r w:rsidRPr="00B10A6D">
        <w:rPr>
          <w:rFonts w:asciiTheme="majorBidi" w:hAnsiTheme="majorBidi" w:cstheme="majorBidi"/>
          <w:sz w:val="18"/>
          <w:szCs w:val="18"/>
        </w:rPr>
        <w:t>are trained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 xml:space="preserve"> on over 500 billion</w:t>
      </w:r>
    </w:p>
    <w:p w:rsidR="000D609A" w:rsidRPr="00B10A6D" w:rsidRDefault="000D609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gramStart"/>
      <w:r w:rsidRPr="00B10A6D">
        <w:rPr>
          <w:rFonts w:asciiTheme="majorBidi" w:hAnsiTheme="majorBidi" w:cstheme="majorBidi"/>
          <w:sz w:val="18"/>
          <w:szCs w:val="18"/>
        </w:rPr>
        <w:t>examples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 xml:space="preserve">. Every time a new set of </w:t>
      </w:r>
      <w:proofErr w:type="gramStart"/>
      <w:r w:rsidRPr="00B10A6D">
        <w:rPr>
          <w:rFonts w:asciiTheme="majorBidi" w:hAnsiTheme="majorBidi" w:cstheme="majorBidi"/>
          <w:sz w:val="18"/>
          <w:szCs w:val="18"/>
        </w:rPr>
        <w:t>training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 xml:space="preserve"> data arrives,</w:t>
      </w:r>
    </w:p>
    <w:p w:rsidR="000D609A" w:rsidRPr="00B10A6D" w:rsidRDefault="000D609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gramStart"/>
      <w:r w:rsidRPr="00B10A6D">
        <w:rPr>
          <w:rFonts w:asciiTheme="majorBidi" w:hAnsiTheme="majorBidi" w:cstheme="majorBidi"/>
          <w:sz w:val="18"/>
          <w:szCs w:val="18"/>
        </w:rPr>
        <w:t>the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 xml:space="preserve"> model needs to be re-trained. However, retraining from</w:t>
      </w:r>
    </w:p>
    <w:p w:rsidR="000D609A" w:rsidRPr="00B10A6D" w:rsidRDefault="000D609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gramStart"/>
      <w:r w:rsidRPr="00B10A6D">
        <w:rPr>
          <w:rFonts w:asciiTheme="majorBidi" w:hAnsiTheme="majorBidi" w:cstheme="majorBidi"/>
          <w:sz w:val="18"/>
          <w:szCs w:val="18"/>
        </w:rPr>
        <w:t>scratch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 xml:space="preserve"> every time is computationally expensive and delays</w:t>
      </w:r>
    </w:p>
    <w:p w:rsidR="000D609A" w:rsidRPr="00B10A6D" w:rsidRDefault="000D609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gramStart"/>
      <w:r w:rsidRPr="00B10A6D">
        <w:rPr>
          <w:rFonts w:asciiTheme="majorBidi" w:hAnsiTheme="majorBidi" w:cstheme="majorBidi"/>
          <w:sz w:val="18"/>
          <w:szCs w:val="18"/>
        </w:rPr>
        <w:t>the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 xml:space="preserve"> time from data arrival to serving an updated model.</w:t>
      </w:r>
    </w:p>
    <w:p w:rsidR="000D609A" w:rsidRPr="00B10A6D" w:rsidRDefault="000D609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r w:rsidRPr="00B10A6D">
        <w:rPr>
          <w:rFonts w:asciiTheme="majorBidi" w:hAnsiTheme="majorBidi" w:cstheme="majorBidi"/>
          <w:sz w:val="18"/>
          <w:szCs w:val="18"/>
        </w:rPr>
        <w:t xml:space="preserve">To tackle this challenge, we implemented a </w:t>
      </w:r>
      <w:proofErr w:type="gramStart"/>
      <w:r w:rsidRPr="00B10A6D">
        <w:rPr>
          <w:rFonts w:asciiTheme="majorBidi" w:hAnsiTheme="majorBidi" w:cstheme="majorBidi"/>
          <w:sz w:val="18"/>
          <w:szCs w:val="18"/>
        </w:rPr>
        <w:t>warm-starting</w:t>
      </w:r>
      <w:proofErr w:type="gramEnd"/>
    </w:p>
    <w:p w:rsidR="000D609A" w:rsidRPr="00B10A6D" w:rsidRDefault="000D609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gramStart"/>
      <w:r w:rsidRPr="00B10A6D">
        <w:rPr>
          <w:rFonts w:asciiTheme="majorBidi" w:hAnsiTheme="majorBidi" w:cstheme="majorBidi"/>
          <w:sz w:val="18"/>
          <w:szCs w:val="18"/>
        </w:rPr>
        <w:t>system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 xml:space="preserve"> which initializes a new model with the </w:t>
      </w:r>
      <w:proofErr w:type="spellStart"/>
      <w:r w:rsidRPr="00B10A6D">
        <w:rPr>
          <w:rFonts w:asciiTheme="majorBidi" w:hAnsiTheme="majorBidi" w:cstheme="majorBidi"/>
          <w:sz w:val="18"/>
          <w:szCs w:val="18"/>
        </w:rPr>
        <w:t>embeddings</w:t>
      </w:r>
      <w:proofErr w:type="spellEnd"/>
    </w:p>
    <w:p w:rsidR="000D609A" w:rsidRPr="00B10A6D" w:rsidRDefault="000D609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gramStart"/>
      <w:r w:rsidRPr="00B10A6D">
        <w:rPr>
          <w:rFonts w:asciiTheme="majorBidi" w:hAnsiTheme="majorBidi" w:cstheme="majorBidi"/>
          <w:sz w:val="18"/>
          <w:szCs w:val="18"/>
        </w:rPr>
        <w:t>and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 xml:space="preserve"> the linear model weights from the previous model.</w:t>
      </w:r>
    </w:p>
    <w:p w:rsidR="000D609A" w:rsidRPr="00B10A6D" w:rsidRDefault="000D609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r w:rsidRPr="00B10A6D">
        <w:rPr>
          <w:rFonts w:asciiTheme="majorBidi" w:hAnsiTheme="majorBidi" w:cstheme="majorBidi"/>
          <w:sz w:val="18"/>
          <w:szCs w:val="18"/>
        </w:rPr>
        <w:t>Before loading the models into the model servers, a dry</w:t>
      </w:r>
    </w:p>
    <w:p w:rsidR="000D609A" w:rsidRPr="00B10A6D" w:rsidRDefault="000D609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gramStart"/>
      <w:r w:rsidRPr="00B10A6D">
        <w:rPr>
          <w:rFonts w:asciiTheme="majorBidi" w:hAnsiTheme="majorBidi" w:cstheme="majorBidi"/>
          <w:sz w:val="18"/>
          <w:szCs w:val="18"/>
        </w:rPr>
        <w:t>run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 xml:space="preserve"> of the model is done to make sure that it does not cause</w:t>
      </w:r>
    </w:p>
    <w:p w:rsidR="000D609A" w:rsidRPr="00B10A6D" w:rsidRDefault="000D609A" w:rsidP="00096F7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8"/>
          <w:szCs w:val="18"/>
        </w:rPr>
      </w:pPr>
      <w:proofErr w:type="gramStart"/>
      <w:r w:rsidRPr="00B10A6D">
        <w:rPr>
          <w:rFonts w:asciiTheme="majorBidi" w:hAnsiTheme="majorBidi" w:cstheme="majorBidi"/>
          <w:sz w:val="18"/>
          <w:szCs w:val="18"/>
        </w:rPr>
        <w:t>problems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 xml:space="preserve"> in serving live </w:t>
      </w:r>
      <w:proofErr w:type="spellStart"/>
      <w:r w:rsidRPr="00B10A6D">
        <w:rPr>
          <w:rFonts w:asciiTheme="majorBidi" w:hAnsiTheme="majorBidi" w:cstheme="majorBidi"/>
          <w:sz w:val="18"/>
          <w:szCs w:val="18"/>
        </w:rPr>
        <w:t>tra_c</w:t>
      </w:r>
      <w:proofErr w:type="spellEnd"/>
      <w:r w:rsidRPr="00B10A6D">
        <w:rPr>
          <w:rFonts w:asciiTheme="majorBidi" w:hAnsiTheme="majorBidi" w:cstheme="majorBidi"/>
          <w:sz w:val="18"/>
          <w:szCs w:val="18"/>
        </w:rPr>
        <w:t>. We empirically validate the</w:t>
      </w:r>
    </w:p>
    <w:p w:rsidR="000D609A" w:rsidRPr="00B10A6D" w:rsidRDefault="000D609A" w:rsidP="00096F74">
      <w:pPr>
        <w:rPr>
          <w:rFonts w:asciiTheme="majorBidi" w:hAnsiTheme="majorBidi" w:cstheme="majorBidi"/>
          <w:sz w:val="18"/>
          <w:szCs w:val="18"/>
        </w:rPr>
      </w:pPr>
      <w:proofErr w:type="gramStart"/>
      <w:r w:rsidRPr="00B10A6D">
        <w:rPr>
          <w:rFonts w:asciiTheme="majorBidi" w:hAnsiTheme="majorBidi" w:cstheme="majorBidi"/>
          <w:sz w:val="18"/>
          <w:szCs w:val="18"/>
        </w:rPr>
        <w:t>model</w:t>
      </w:r>
      <w:proofErr w:type="gramEnd"/>
      <w:r w:rsidRPr="00B10A6D">
        <w:rPr>
          <w:rFonts w:asciiTheme="majorBidi" w:hAnsiTheme="majorBidi" w:cstheme="majorBidi"/>
          <w:sz w:val="18"/>
          <w:szCs w:val="18"/>
        </w:rPr>
        <w:t xml:space="preserve"> quality against the previous model as a sanity check.</w:t>
      </w:r>
    </w:p>
    <w:p w:rsidR="007E46EB" w:rsidRPr="00B10A6D" w:rsidRDefault="007E46EB" w:rsidP="00536F5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</w:rPr>
      </w:pPr>
    </w:p>
    <w:p w:rsidR="007E46EB" w:rsidRPr="00B10A6D" w:rsidRDefault="007E46EB" w:rsidP="00536F5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</w:rPr>
      </w:pPr>
    </w:p>
    <w:p w:rsidR="007E46EB" w:rsidRPr="00B10A6D" w:rsidRDefault="007E46EB" w:rsidP="00536F5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</w:rPr>
      </w:pPr>
    </w:p>
    <w:p w:rsidR="007E46EB" w:rsidRPr="00B10A6D" w:rsidRDefault="007E46EB" w:rsidP="00536F5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</w:rPr>
      </w:pPr>
    </w:p>
    <w:p w:rsidR="007E46EB" w:rsidRPr="00B10A6D" w:rsidRDefault="007E46EB" w:rsidP="00536F5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</w:rPr>
      </w:pPr>
    </w:p>
    <w:p w:rsidR="007E46EB" w:rsidRPr="00B10A6D" w:rsidRDefault="007E46EB" w:rsidP="00536F5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</w:rPr>
      </w:pPr>
    </w:p>
    <w:p w:rsidR="007E46EB" w:rsidRPr="00B10A6D" w:rsidRDefault="007E46EB" w:rsidP="00536F5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</w:rPr>
      </w:pPr>
    </w:p>
    <w:p w:rsidR="007E46EB" w:rsidRPr="00B10A6D" w:rsidRDefault="007E46EB" w:rsidP="00536F5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</w:rPr>
      </w:pPr>
    </w:p>
    <w:p w:rsidR="00536F54" w:rsidRPr="00757419" w:rsidRDefault="00536F54" w:rsidP="00536F5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b/>
          <w:bCs/>
        </w:rPr>
      </w:pPr>
      <w:r w:rsidRPr="00757419">
        <w:rPr>
          <w:rFonts w:asciiTheme="majorBidi" w:hAnsiTheme="majorBidi" w:cstheme="majorBidi"/>
          <w:b/>
          <w:bCs/>
        </w:rPr>
        <w:lastRenderedPageBreak/>
        <w:t xml:space="preserve">Task </w:t>
      </w:r>
      <w:proofErr w:type="gramStart"/>
      <w:r w:rsidRPr="00757419">
        <w:rPr>
          <w:rFonts w:asciiTheme="majorBidi" w:hAnsiTheme="majorBidi" w:cstheme="majorBidi"/>
          <w:b/>
          <w:bCs/>
        </w:rPr>
        <w:t>2 :</w:t>
      </w:r>
      <w:proofErr w:type="gramEnd"/>
      <w:r w:rsidRPr="00757419">
        <w:rPr>
          <w:rFonts w:asciiTheme="majorBidi" w:hAnsiTheme="majorBidi" w:cstheme="majorBidi"/>
          <w:b/>
          <w:bCs/>
        </w:rPr>
        <w:t xml:space="preserve"> </w:t>
      </w:r>
    </w:p>
    <w:p w:rsidR="00536F54" w:rsidRPr="00757419" w:rsidRDefault="00536F54" w:rsidP="00536F5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b/>
          <w:bCs/>
          <w:sz w:val="29"/>
          <w:szCs w:val="29"/>
        </w:rPr>
      </w:pPr>
      <w:proofErr w:type="spellStart"/>
      <w:r w:rsidRPr="00757419">
        <w:rPr>
          <w:rFonts w:asciiTheme="majorBidi" w:hAnsiTheme="majorBidi" w:cstheme="majorBidi"/>
          <w:b/>
          <w:bCs/>
          <w:sz w:val="29"/>
          <w:szCs w:val="29"/>
        </w:rPr>
        <w:t>DeepFM</w:t>
      </w:r>
      <w:proofErr w:type="spellEnd"/>
      <w:r w:rsidRPr="00757419">
        <w:rPr>
          <w:rFonts w:asciiTheme="majorBidi" w:hAnsiTheme="majorBidi" w:cstheme="majorBidi"/>
          <w:b/>
          <w:bCs/>
          <w:sz w:val="29"/>
          <w:szCs w:val="29"/>
        </w:rPr>
        <w:t>: A Factorization-Machine based Neural Network for CTR Prediction</w:t>
      </w:r>
    </w:p>
    <w:p w:rsidR="00536F54" w:rsidRPr="00B10A6D" w:rsidRDefault="00536F54" w:rsidP="00536F5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9"/>
          <w:szCs w:val="29"/>
        </w:rPr>
      </w:pPr>
    </w:p>
    <w:p w:rsidR="00536F54" w:rsidRPr="00B10A6D" w:rsidRDefault="00536F54" w:rsidP="00536F5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6"/>
          <w:szCs w:val="16"/>
        </w:rPr>
      </w:pPr>
      <w:proofErr w:type="spellStart"/>
      <w:r w:rsidRPr="00B10A6D">
        <w:rPr>
          <w:rFonts w:asciiTheme="majorBidi" w:hAnsiTheme="majorBidi" w:cstheme="majorBidi"/>
          <w:sz w:val="24"/>
          <w:szCs w:val="24"/>
        </w:rPr>
        <w:t>Huifeng</w:t>
      </w:r>
      <w:proofErr w:type="spellEnd"/>
      <w:r w:rsidRPr="00B10A6D">
        <w:rPr>
          <w:rFonts w:asciiTheme="majorBidi" w:hAnsiTheme="majorBidi" w:cstheme="majorBidi"/>
          <w:sz w:val="24"/>
          <w:szCs w:val="24"/>
        </w:rPr>
        <w:t xml:space="preserve"> Guo</w:t>
      </w:r>
      <w:r w:rsidRPr="00B10A6D">
        <w:rPr>
          <w:rFonts w:ascii="Cambria Math" w:hAnsi="Cambria Math" w:cs="Cambria Math"/>
          <w:sz w:val="16"/>
          <w:szCs w:val="16"/>
        </w:rPr>
        <w:t>⇤</w:t>
      </w:r>
      <w:proofErr w:type="gramStart"/>
      <w:r w:rsidRPr="00B10A6D">
        <w:rPr>
          <w:rFonts w:asciiTheme="majorBidi" w:hAnsiTheme="majorBidi" w:cstheme="majorBidi"/>
          <w:sz w:val="16"/>
          <w:szCs w:val="16"/>
        </w:rPr>
        <w:t xml:space="preserve">1 </w:t>
      </w:r>
      <w:r w:rsidRPr="00B10A6D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B10A6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0A6D">
        <w:rPr>
          <w:rFonts w:asciiTheme="majorBidi" w:hAnsiTheme="majorBidi" w:cstheme="majorBidi"/>
          <w:sz w:val="24"/>
          <w:szCs w:val="24"/>
        </w:rPr>
        <w:t>Ruiming</w:t>
      </w:r>
      <w:proofErr w:type="spellEnd"/>
      <w:r w:rsidRPr="00B10A6D">
        <w:rPr>
          <w:rFonts w:asciiTheme="majorBidi" w:hAnsiTheme="majorBidi" w:cstheme="majorBidi"/>
          <w:sz w:val="24"/>
          <w:szCs w:val="24"/>
        </w:rPr>
        <w:t xml:space="preserve"> Tang</w:t>
      </w:r>
      <w:r w:rsidRPr="00B10A6D">
        <w:rPr>
          <w:rFonts w:asciiTheme="majorBidi" w:hAnsiTheme="majorBidi" w:cstheme="majorBidi"/>
          <w:sz w:val="16"/>
          <w:szCs w:val="16"/>
        </w:rPr>
        <w:t>2</w:t>
      </w:r>
      <w:r w:rsidRPr="00B10A6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10A6D">
        <w:rPr>
          <w:rFonts w:asciiTheme="majorBidi" w:hAnsiTheme="majorBidi" w:cstheme="majorBidi"/>
          <w:sz w:val="24"/>
          <w:szCs w:val="24"/>
        </w:rPr>
        <w:t>Yunming</w:t>
      </w:r>
      <w:proofErr w:type="spellEnd"/>
      <w:r w:rsidRPr="00B10A6D">
        <w:rPr>
          <w:rFonts w:asciiTheme="majorBidi" w:hAnsiTheme="majorBidi" w:cstheme="majorBidi"/>
          <w:sz w:val="24"/>
          <w:szCs w:val="24"/>
        </w:rPr>
        <w:t xml:space="preserve"> Ye</w:t>
      </w:r>
      <w:r w:rsidRPr="00B10A6D">
        <w:rPr>
          <w:rFonts w:asciiTheme="majorBidi" w:hAnsiTheme="majorBidi" w:cstheme="majorBidi"/>
          <w:sz w:val="16"/>
          <w:szCs w:val="16"/>
        </w:rPr>
        <w:t>†1</w:t>
      </w:r>
      <w:r w:rsidRPr="00B10A6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10A6D">
        <w:rPr>
          <w:rFonts w:asciiTheme="majorBidi" w:hAnsiTheme="majorBidi" w:cstheme="majorBidi"/>
          <w:sz w:val="24"/>
          <w:szCs w:val="24"/>
        </w:rPr>
        <w:t>Zhenguo</w:t>
      </w:r>
      <w:proofErr w:type="spellEnd"/>
      <w:r w:rsidRPr="00B10A6D">
        <w:rPr>
          <w:rFonts w:asciiTheme="majorBidi" w:hAnsiTheme="majorBidi" w:cstheme="majorBidi"/>
          <w:sz w:val="24"/>
          <w:szCs w:val="24"/>
        </w:rPr>
        <w:t xml:space="preserve"> Li</w:t>
      </w:r>
      <w:r w:rsidRPr="00B10A6D">
        <w:rPr>
          <w:rFonts w:asciiTheme="majorBidi" w:hAnsiTheme="majorBidi" w:cstheme="majorBidi"/>
          <w:sz w:val="16"/>
          <w:szCs w:val="16"/>
        </w:rPr>
        <w:t>2</w:t>
      </w:r>
      <w:r w:rsidRPr="00B10A6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10A6D">
        <w:rPr>
          <w:rFonts w:asciiTheme="majorBidi" w:hAnsiTheme="majorBidi" w:cstheme="majorBidi"/>
          <w:sz w:val="24"/>
          <w:szCs w:val="24"/>
        </w:rPr>
        <w:t>Xiuqiang</w:t>
      </w:r>
      <w:proofErr w:type="spellEnd"/>
      <w:r w:rsidRPr="00B10A6D">
        <w:rPr>
          <w:rFonts w:asciiTheme="majorBidi" w:hAnsiTheme="majorBidi" w:cstheme="majorBidi"/>
          <w:sz w:val="24"/>
          <w:szCs w:val="24"/>
        </w:rPr>
        <w:t xml:space="preserve"> He</w:t>
      </w:r>
      <w:r w:rsidRPr="00B10A6D">
        <w:rPr>
          <w:rFonts w:asciiTheme="majorBidi" w:hAnsiTheme="majorBidi" w:cstheme="majorBidi"/>
          <w:sz w:val="16"/>
          <w:szCs w:val="16"/>
        </w:rPr>
        <w:t>2</w:t>
      </w:r>
    </w:p>
    <w:p w:rsidR="00536F54" w:rsidRPr="00B10A6D" w:rsidRDefault="00536F54" w:rsidP="00536F5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4"/>
          <w:szCs w:val="24"/>
        </w:rPr>
      </w:pPr>
      <w:r w:rsidRPr="00B10A6D">
        <w:rPr>
          <w:rFonts w:asciiTheme="majorBidi" w:hAnsiTheme="majorBidi" w:cstheme="majorBidi"/>
          <w:sz w:val="16"/>
          <w:szCs w:val="16"/>
        </w:rPr>
        <w:t>1</w:t>
      </w:r>
      <w:r w:rsidRPr="00B10A6D">
        <w:rPr>
          <w:rFonts w:asciiTheme="majorBidi" w:hAnsiTheme="majorBidi" w:cstheme="majorBidi"/>
          <w:sz w:val="24"/>
          <w:szCs w:val="24"/>
        </w:rPr>
        <w:t>Shenzhen Graduate School, Harbin Institute of Technology, China</w:t>
      </w:r>
    </w:p>
    <w:p w:rsidR="00536F54" w:rsidRPr="00B10A6D" w:rsidRDefault="00536F54" w:rsidP="00536F5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4"/>
          <w:szCs w:val="24"/>
        </w:rPr>
      </w:pPr>
      <w:r w:rsidRPr="00B10A6D">
        <w:rPr>
          <w:rFonts w:asciiTheme="majorBidi" w:hAnsiTheme="majorBidi" w:cstheme="majorBidi"/>
          <w:sz w:val="16"/>
          <w:szCs w:val="16"/>
        </w:rPr>
        <w:t>2</w:t>
      </w:r>
      <w:r w:rsidRPr="00B10A6D">
        <w:rPr>
          <w:rFonts w:asciiTheme="majorBidi" w:hAnsiTheme="majorBidi" w:cstheme="majorBidi"/>
          <w:sz w:val="24"/>
          <w:szCs w:val="24"/>
        </w:rPr>
        <w:t>Noah’s Ark Research Lab, Huawei, China</w:t>
      </w:r>
    </w:p>
    <w:p w:rsidR="00536F54" w:rsidRPr="00B10A6D" w:rsidRDefault="00536F54" w:rsidP="00536F5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4"/>
          <w:szCs w:val="24"/>
        </w:rPr>
      </w:pPr>
      <w:r w:rsidRPr="00B10A6D">
        <w:rPr>
          <w:rFonts w:asciiTheme="majorBidi" w:hAnsiTheme="majorBidi" w:cstheme="majorBidi"/>
          <w:sz w:val="16"/>
          <w:szCs w:val="16"/>
        </w:rPr>
        <w:t>1</w:t>
      </w:r>
      <w:r w:rsidRPr="00B10A6D">
        <w:rPr>
          <w:rFonts w:asciiTheme="majorBidi" w:hAnsiTheme="majorBidi" w:cstheme="majorBidi"/>
          <w:sz w:val="24"/>
          <w:szCs w:val="24"/>
        </w:rPr>
        <w:t>huifengguo@yeah.net, yeyunming@hit.edu.cn</w:t>
      </w:r>
    </w:p>
    <w:p w:rsidR="00536F54" w:rsidRPr="00B10A6D" w:rsidRDefault="00536F54" w:rsidP="00536F5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4"/>
          <w:szCs w:val="24"/>
        </w:rPr>
      </w:pPr>
      <w:r w:rsidRPr="00B10A6D">
        <w:rPr>
          <w:rFonts w:asciiTheme="majorBidi" w:hAnsiTheme="majorBidi" w:cstheme="majorBidi"/>
          <w:sz w:val="16"/>
          <w:szCs w:val="16"/>
        </w:rPr>
        <w:t>2</w:t>
      </w:r>
      <w:r w:rsidRPr="00B10A6D">
        <w:rPr>
          <w:rFonts w:asciiTheme="majorBidi" w:hAnsiTheme="majorBidi" w:cstheme="majorBidi"/>
          <w:sz w:val="24"/>
          <w:szCs w:val="24"/>
        </w:rPr>
        <w:t>{</w:t>
      </w:r>
      <w:proofErr w:type="spellStart"/>
      <w:r w:rsidRPr="00B10A6D">
        <w:rPr>
          <w:rFonts w:asciiTheme="majorBidi" w:hAnsiTheme="majorBidi" w:cstheme="majorBidi"/>
          <w:sz w:val="24"/>
          <w:szCs w:val="24"/>
        </w:rPr>
        <w:t>tangruiming</w:t>
      </w:r>
      <w:proofErr w:type="spellEnd"/>
      <w:r w:rsidRPr="00B10A6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10A6D">
        <w:rPr>
          <w:rFonts w:asciiTheme="majorBidi" w:hAnsiTheme="majorBidi" w:cstheme="majorBidi"/>
          <w:sz w:val="24"/>
          <w:szCs w:val="24"/>
        </w:rPr>
        <w:t>li.zhenguo</w:t>
      </w:r>
      <w:proofErr w:type="spellEnd"/>
      <w:r w:rsidRPr="00B10A6D">
        <w:rPr>
          <w:rFonts w:asciiTheme="majorBidi" w:hAnsiTheme="majorBidi" w:cstheme="majorBidi"/>
          <w:sz w:val="24"/>
          <w:szCs w:val="24"/>
        </w:rPr>
        <w:t xml:space="preserve">, </w:t>
      </w:r>
      <w:hyperlink r:id="rId16" w:history="1">
        <w:r w:rsidRPr="00B10A6D">
          <w:rPr>
            <w:rStyle w:val="Hyperlink"/>
            <w:rFonts w:asciiTheme="majorBidi" w:hAnsiTheme="majorBidi" w:cstheme="majorBidi"/>
            <w:sz w:val="24"/>
            <w:szCs w:val="24"/>
          </w:rPr>
          <w:t>hexiuqiang}@huawei.com</w:t>
        </w:r>
      </w:hyperlink>
    </w:p>
    <w:p w:rsidR="00536F54" w:rsidRPr="00B10A6D" w:rsidRDefault="00536F54" w:rsidP="00536F5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E46EB" w:rsidRPr="00B10A6D" w:rsidRDefault="007E46EB" w:rsidP="00536F5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E46EB" w:rsidRPr="00B10A6D" w:rsidRDefault="007E46EB" w:rsidP="007E46E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4"/>
          <w:szCs w:val="24"/>
        </w:rPr>
      </w:pPr>
      <w:r w:rsidRPr="00B10A6D">
        <w:rPr>
          <w:rFonts w:asciiTheme="majorBidi" w:hAnsiTheme="majorBidi" w:cstheme="majorBidi"/>
          <w:sz w:val="24"/>
          <w:szCs w:val="24"/>
        </w:rPr>
        <w:t>Why?</w:t>
      </w:r>
    </w:p>
    <w:p w:rsidR="007E46EB" w:rsidRPr="00B10A6D" w:rsidRDefault="007E46EB" w:rsidP="00536F5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E46EB" w:rsidRPr="00B10A6D" w:rsidRDefault="007E46EB" w:rsidP="007E46EB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>Learning sophisticated feature interactions behind</w:t>
      </w:r>
    </w:p>
    <w:p w:rsidR="007E46EB" w:rsidRPr="00B10A6D" w:rsidRDefault="007E46EB" w:rsidP="007E46EB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user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behaviors is critical in maximizing CTR for</w:t>
      </w:r>
    </w:p>
    <w:p w:rsidR="007E46EB" w:rsidRPr="00B10A6D" w:rsidRDefault="007E46EB" w:rsidP="007E46EB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recommender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systems. Despite great progress, existing</w:t>
      </w:r>
    </w:p>
    <w:p w:rsidR="007E46EB" w:rsidRPr="00B10A6D" w:rsidRDefault="007E46EB" w:rsidP="007E46EB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methods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seem to have a strong bias towards</w:t>
      </w:r>
    </w:p>
    <w:p w:rsidR="007E46EB" w:rsidRPr="00B10A6D" w:rsidRDefault="007E46EB" w:rsidP="007E46EB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low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>- or high-order interactions, or require expertise</w:t>
      </w:r>
    </w:p>
    <w:p w:rsidR="007E46EB" w:rsidRPr="00B10A6D" w:rsidRDefault="007E46EB" w:rsidP="007E46EB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feature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engineering. In this paper, we show</w:t>
      </w:r>
    </w:p>
    <w:p w:rsidR="007E46EB" w:rsidRPr="00B10A6D" w:rsidRDefault="007E46EB" w:rsidP="007E46EB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that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it is possible to derive an end-to-end learning</w:t>
      </w:r>
    </w:p>
    <w:p w:rsidR="007E46EB" w:rsidRPr="00B10A6D" w:rsidRDefault="007E46EB" w:rsidP="007E46EB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model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that emphasizes both low- and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highorder</w:t>
      </w:r>
      <w:proofErr w:type="spellEnd"/>
    </w:p>
    <w:p w:rsidR="007E46EB" w:rsidRPr="00B10A6D" w:rsidRDefault="007E46EB" w:rsidP="007E46EB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feature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interactions. The proposed model,</w:t>
      </w:r>
    </w:p>
    <w:p w:rsidR="007E46EB" w:rsidRPr="00B10A6D" w:rsidRDefault="007E46EB" w:rsidP="007E46EB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B10A6D">
        <w:rPr>
          <w:rFonts w:asciiTheme="majorBidi" w:hAnsiTheme="majorBidi" w:cstheme="majorBidi"/>
          <w:sz w:val="20"/>
          <w:szCs w:val="20"/>
        </w:rPr>
        <w:t>DeepFM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>,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combines the power of factorization machines</w:t>
      </w:r>
    </w:p>
    <w:p w:rsidR="007E46EB" w:rsidRPr="00B10A6D" w:rsidRDefault="007E46EB" w:rsidP="007E46EB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for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recommendation and deep learning for</w:t>
      </w:r>
    </w:p>
    <w:p w:rsidR="007E46EB" w:rsidRPr="00B10A6D" w:rsidRDefault="007E46EB" w:rsidP="007E46EB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feature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learning in a new neural network architecture.</w:t>
      </w:r>
    </w:p>
    <w:p w:rsidR="007E46EB" w:rsidRPr="00B10A6D" w:rsidRDefault="007E46EB" w:rsidP="007E46EB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>Compared to the latest Wide &amp; Deep model</w:t>
      </w:r>
    </w:p>
    <w:p w:rsidR="007E46EB" w:rsidRPr="00B10A6D" w:rsidRDefault="007E46EB" w:rsidP="007E46EB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from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Google,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DeepFM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 xml:space="preserve"> has a shared input to its</w:t>
      </w:r>
    </w:p>
    <w:p w:rsidR="007E46EB" w:rsidRPr="00B10A6D" w:rsidRDefault="007E46EB" w:rsidP="007E46EB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>“</w:t>
      </w:r>
      <w:proofErr w:type="gramStart"/>
      <w:r w:rsidRPr="00B10A6D">
        <w:rPr>
          <w:rFonts w:asciiTheme="majorBidi" w:hAnsiTheme="majorBidi" w:cstheme="majorBidi"/>
          <w:sz w:val="20"/>
          <w:szCs w:val="20"/>
        </w:rPr>
        <w:t>wide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>” and “deep” parts, with no need of feature</w:t>
      </w:r>
    </w:p>
    <w:p w:rsidR="007E46EB" w:rsidRPr="00B10A6D" w:rsidRDefault="007E46EB" w:rsidP="007E46EB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engineering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besides raw features. </w:t>
      </w:r>
    </w:p>
    <w:p w:rsidR="007E46EB" w:rsidRPr="00B10A6D" w:rsidRDefault="007E46EB" w:rsidP="007E46EB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B10A6D">
        <w:rPr>
          <w:rFonts w:asciiTheme="majorBidi" w:hAnsiTheme="majorBidi" w:cstheme="majorBidi"/>
          <w:sz w:val="20"/>
          <w:szCs w:val="20"/>
        </w:rPr>
        <w:t>Comprehensiveexperiments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B10A6D">
        <w:rPr>
          <w:rFonts w:asciiTheme="majorBidi" w:hAnsiTheme="majorBidi" w:cstheme="majorBidi"/>
          <w:sz w:val="20"/>
          <w:szCs w:val="20"/>
        </w:rPr>
        <w:t>are conducted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to </w:t>
      </w:r>
    </w:p>
    <w:p w:rsidR="007E46EB" w:rsidRPr="00B10A6D" w:rsidRDefault="007E46EB" w:rsidP="007E46EB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demonstrate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the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effectivenessand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 xml:space="preserve"> efficiency of</w:t>
      </w:r>
    </w:p>
    <w:p w:rsidR="007E46EB" w:rsidRPr="00B10A6D" w:rsidRDefault="007E46EB" w:rsidP="007E46EB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DeepFM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 xml:space="preserve"> over the existing models for CTR prediction, </w:t>
      </w:r>
    </w:p>
    <w:p w:rsidR="007E46EB" w:rsidRPr="00B10A6D" w:rsidRDefault="007E46EB" w:rsidP="007E46EB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on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both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benchmarkdata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 xml:space="preserve"> and commercial data.</w:t>
      </w:r>
    </w:p>
    <w:p w:rsidR="00710EB2" w:rsidRPr="00B10A6D" w:rsidRDefault="00710EB2" w:rsidP="007E46EB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</w:rPr>
      </w:pPr>
    </w:p>
    <w:p w:rsidR="00710EB2" w:rsidRPr="00B10A6D" w:rsidRDefault="00710EB2" w:rsidP="00710EB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>The prediction of click-through rate (CTR) is critical in recommender</w:t>
      </w:r>
    </w:p>
    <w:p w:rsidR="00710EB2" w:rsidRPr="00B10A6D" w:rsidRDefault="00710EB2" w:rsidP="00710EB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system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>, where the task is to estimate the probability</w:t>
      </w:r>
    </w:p>
    <w:p w:rsidR="00710EB2" w:rsidRPr="00B10A6D" w:rsidRDefault="00710EB2" w:rsidP="00710EB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a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user will click on a recommended item. In many recommender</w:t>
      </w:r>
    </w:p>
    <w:p w:rsidR="00710EB2" w:rsidRPr="00B10A6D" w:rsidRDefault="00710EB2" w:rsidP="00710EB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systems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the goal is to maximize the number of clicks,</w:t>
      </w:r>
    </w:p>
    <w:p w:rsidR="00710EB2" w:rsidRPr="00B10A6D" w:rsidRDefault="00710EB2" w:rsidP="00710EB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and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so the items returned to a user can be ranked by estimated</w:t>
      </w:r>
    </w:p>
    <w:p w:rsidR="00710EB2" w:rsidRPr="00B10A6D" w:rsidRDefault="00710EB2" w:rsidP="00710EB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>CTR; while in other application scenarios such as online advertising</w:t>
      </w:r>
    </w:p>
    <w:p w:rsidR="00710EB2" w:rsidRPr="00B10A6D" w:rsidRDefault="00710EB2" w:rsidP="00710EB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it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is also important to improve revenue, and so the</w:t>
      </w:r>
    </w:p>
    <w:p w:rsidR="00710EB2" w:rsidRPr="00B10A6D" w:rsidRDefault="00710EB2" w:rsidP="00710EB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ranking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strategy can be adjusted as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CTR</w:t>
      </w:r>
      <w:r w:rsidRPr="00B10A6D">
        <w:rPr>
          <w:rFonts w:ascii="Cambria Math" w:hAnsi="Cambria Math" w:cs="Cambria Math"/>
          <w:sz w:val="20"/>
          <w:szCs w:val="20"/>
        </w:rPr>
        <w:t>⇥</w:t>
      </w:r>
      <w:r w:rsidRPr="00B10A6D">
        <w:rPr>
          <w:rFonts w:asciiTheme="majorBidi" w:hAnsiTheme="majorBidi" w:cstheme="majorBidi"/>
          <w:sz w:val="20"/>
          <w:szCs w:val="20"/>
        </w:rPr>
        <w:t>bid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 xml:space="preserve"> across all candidates,</w:t>
      </w:r>
    </w:p>
    <w:p w:rsidR="00710EB2" w:rsidRPr="00B10A6D" w:rsidRDefault="00710EB2" w:rsidP="00710EB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where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“bid” is the benefit the system receives if the</w:t>
      </w:r>
    </w:p>
    <w:p w:rsidR="00710EB2" w:rsidRPr="00B10A6D" w:rsidRDefault="00710EB2" w:rsidP="00710EB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item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is clicked by a user. In either case, it is clear that the key</w:t>
      </w:r>
    </w:p>
    <w:p w:rsidR="00710EB2" w:rsidRPr="00B10A6D" w:rsidRDefault="00710EB2" w:rsidP="00710EB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is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in estimating CTR correctly.</w:t>
      </w:r>
    </w:p>
    <w:p w:rsidR="00710EB2" w:rsidRPr="00B10A6D" w:rsidRDefault="00710EB2" w:rsidP="00710EB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</w:rPr>
      </w:pPr>
    </w:p>
    <w:p w:rsidR="00710EB2" w:rsidRPr="00B10A6D" w:rsidRDefault="00710EB2" w:rsidP="00710EB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</w:rPr>
      </w:pPr>
    </w:p>
    <w:p w:rsidR="00710EB2" w:rsidRPr="00B10A6D" w:rsidRDefault="00710EB2" w:rsidP="00710EB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</w:rPr>
      </w:pPr>
    </w:p>
    <w:p w:rsidR="00710EB2" w:rsidRPr="00B10A6D" w:rsidRDefault="00710EB2" w:rsidP="00710EB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</w:rPr>
      </w:pPr>
    </w:p>
    <w:p w:rsidR="00710EB2" w:rsidRPr="00B10A6D" w:rsidRDefault="00710EB2" w:rsidP="00710EB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</w:rPr>
      </w:pPr>
    </w:p>
    <w:p w:rsidR="00710EB2" w:rsidRPr="00B10A6D" w:rsidRDefault="00710EB2" w:rsidP="00710EB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</w:rPr>
      </w:pPr>
    </w:p>
    <w:p w:rsidR="00710EB2" w:rsidRPr="00B10A6D" w:rsidRDefault="00710EB2" w:rsidP="00710EB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lastRenderedPageBreak/>
        <w:t>The key challenge is in effectively modeling feature interactions.</w:t>
      </w:r>
    </w:p>
    <w:p w:rsidR="00710EB2" w:rsidRPr="00B10A6D" w:rsidRDefault="00710EB2" w:rsidP="00710EB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 xml:space="preserve">Some feature interactions </w:t>
      </w:r>
      <w:proofErr w:type="gramStart"/>
      <w:r w:rsidRPr="00B10A6D">
        <w:rPr>
          <w:rFonts w:asciiTheme="majorBidi" w:hAnsiTheme="majorBidi" w:cstheme="majorBidi"/>
          <w:sz w:val="20"/>
          <w:szCs w:val="20"/>
        </w:rPr>
        <w:t>can be easily understood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>,</w:t>
      </w:r>
    </w:p>
    <w:p w:rsidR="00710EB2" w:rsidRPr="00B10A6D" w:rsidRDefault="00710EB2" w:rsidP="00710EB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thus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can be designed by experts (like the instances above).</w:t>
      </w:r>
    </w:p>
    <w:p w:rsidR="00710EB2" w:rsidRPr="00B10A6D" w:rsidRDefault="00710EB2" w:rsidP="00710EB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 xml:space="preserve">However, most other feature interactions </w:t>
      </w:r>
      <w:proofErr w:type="gramStart"/>
      <w:r w:rsidRPr="00B10A6D">
        <w:rPr>
          <w:rFonts w:asciiTheme="majorBidi" w:hAnsiTheme="majorBidi" w:cstheme="majorBidi"/>
          <w:sz w:val="20"/>
          <w:szCs w:val="20"/>
        </w:rPr>
        <w:t>are hidden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in data</w:t>
      </w:r>
    </w:p>
    <w:p w:rsidR="00710EB2" w:rsidRPr="00B10A6D" w:rsidRDefault="00710EB2" w:rsidP="00710EB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and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difficult to identify a priori (for instance, the classic association</w:t>
      </w:r>
    </w:p>
    <w:p w:rsidR="00710EB2" w:rsidRPr="00B10A6D" w:rsidRDefault="00710EB2" w:rsidP="00710EB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rule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“diaper and beer” is mined from data, instead</w:t>
      </w:r>
    </w:p>
    <w:p w:rsidR="00710EB2" w:rsidRPr="00B10A6D" w:rsidRDefault="00710EB2" w:rsidP="00710EB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of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discovering by experts), which can only be captured automatically</w:t>
      </w:r>
    </w:p>
    <w:p w:rsidR="00710EB2" w:rsidRPr="00B10A6D" w:rsidRDefault="00710EB2" w:rsidP="00710EB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by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machine learning. Even for easy-to-understand</w:t>
      </w:r>
    </w:p>
    <w:p w:rsidR="00710EB2" w:rsidRPr="00B10A6D" w:rsidRDefault="00710EB2" w:rsidP="00710EB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interactions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>, it seems unlikely for experts to model them exhaustively,</w:t>
      </w:r>
    </w:p>
    <w:p w:rsidR="00710EB2" w:rsidRPr="00B10A6D" w:rsidRDefault="00710EB2" w:rsidP="00710EB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especially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when the number of features is large.</w:t>
      </w:r>
    </w:p>
    <w:p w:rsidR="00710EB2" w:rsidRPr="00B10A6D" w:rsidRDefault="00710EB2" w:rsidP="00710EB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>Despite their simplicity, generalized linear models, such as</w:t>
      </w:r>
    </w:p>
    <w:p w:rsidR="00710EB2" w:rsidRPr="00B10A6D" w:rsidRDefault="00710EB2" w:rsidP="00710EB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>FTRL [McMahan et al., 2013], have shown decent performance</w:t>
      </w:r>
    </w:p>
    <w:p w:rsidR="00710EB2" w:rsidRPr="00B10A6D" w:rsidRDefault="00710EB2" w:rsidP="00710EB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in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practice. However, a linear model lacks the ability</w:t>
      </w:r>
    </w:p>
    <w:p w:rsidR="00710EB2" w:rsidRPr="00B10A6D" w:rsidRDefault="00710EB2" w:rsidP="00710EB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to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learn feature interactions, and a common practice is</w:t>
      </w:r>
    </w:p>
    <w:p w:rsidR="00710EB2" w:rsidRPr="00B10A6D" w:rsidRDefault="00710EB2" w:rsidP="00710EB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to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manually include pairwise feature interactions in its feature</w:t>
      </w:r>
    </w:p>
    <w:p w:rsidR="00710EB2" w:rsidRPr="00B10A6D" w:rsidRDefault="00710EB2" w:rsidP="00710EB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vector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>. Such a method is hard to generalize to model</w:t>
      </w:r>
    </w:p>
    <w:p w:rsidR="00710EB2" w:rsidRPr="00B10A6D" w:rsidRDefault="00710EB2" w:rsidP="00710EB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high-order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feature interactions or those never or rarely appear</w:t>
      </w:r>
    </w:p>
    <w:p w:rsidR="00710EB2" w:rsidRPr="00B10A6D" w:rsidRDefault="00710EB2" w:rsidP="00710EB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in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the training data [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Rendle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>, 2010].</w:t>
      </w:r>
    </w:p>
    <w:p w:rsidR="00710EB2" w:rsidRPr="00B10A6D" w:rsidRDefault="00710EB2" w:rsidP="00710EB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 xml:space="preserve">Factorization </w:t>
      </w:r>
      <w:proofErr w:type="gramStart"/>
      <w:r w:rsidRPr="00B10A6D">
        <w:rPr>
          <w:rFonts w:asciiTheme="majorBidi" w:hAnsiTheme="majorBidi" w:cstheme="majorBidi"/>
          <w:sz w:val="20"/>
          <w:szCs w:val="20"/>
        </w:rPr>
        <w:t>Machine(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>FM) [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Rendle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>, 2010] model pairwise feature interactions as</w:t>
      </w:r>
    </w:p>
    <w:p w:rsidR="00710EB2" w:rsidRPr="00B10A6D" w:rsidRDefault="00710EB2" w:rsidP="00710EB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inner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product of latent vectors between features and show</w:t>
      </w:r>
    </w:p>
    <w:p w:rsidR="00710EB2" w:rsidRPr="00B10A6D" w:rsidRDefault="00710EB2" w:rsidP="00710EB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very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promising results. While in </w:t>
      </w:r>
      <w:proofErr w:type="gramStart"/>
      <w:r w:rsidRPr="00B10A6D">
        <w:rPr>
          <w:rFonts w:asciiTheme="majorBidi" w:hAnsiTheme="majorBidi" w:cstheme="majorBidi"/>
          <w:sz w:val="20"/>
          <w:szCs w:val="20"/>
        </w:rPr>
        <w:t>principle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FM can model</w:t>
      </w:r>
    </w:p>
    <w:p w:rsidR="00710EB2" w:rsidRPr="00B10A6D" w:rsidRDefault="00710EB2" w:rsidP="00710EB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high-order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feature interaction, in practice usually only order-</w:t>
      </w:r>
    </w:p>
    <w:p w:rsidR="00710EB2" w:rsidRPr="00B10A6D" w:rsidRDefault="00710EB2" w:rsidP="00710EB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2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feature interactions are considered due to high complexity.</w:t>
      </w:r>
    </w:p>
    <w:p w:rsidR="00710EB2" w:rsidRPr="00B10A6D" w:rsidRDefault="00710EB2" w:rsidP="00710EB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>As a powerful approach to learning feature representation,</w:t>
      </w:r>
    </w:p>
    <w:p w:rsidR="00710EB2" w:rsidRPr="00B10A6D" w:rsidRDefault="00710EB2" w:rsidP="00710EB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deep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neural networks have the potential to learn sophisticated</w:t>
      </w:r>
    </w:p>
    <w:p w:rsidR="00710EB2" w:rsidRPr="00B10A6D" w:rsidRDefault="00710EB2" w:rsidP="00710EB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feature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interactions.</w:t>
      </w:r>
    </w:p>
    <w:p w:rsidR="0042425A" w:rsidRPr="00B10A6D" w:rsidRDefault="0042425A" w:rsidP="00710EB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  <w:lang w:bidi="fa-IR"/>
        </w:rPr>
      </w:pPr>
    </w:p>
    <w:p w:rsidR="0042425A" w:rsidRPr="00B10A6D" w:rsidRDefault="0042425A" w:rsidP="0042425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 xml:space="preserve">We propose a new neural network model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DeepFM</w:t>
      </w:r>
      <w:proofErr w:type="spellEnd"/>
    </w:p>
    <w:p w:rsidR="0042425A" w:rsidRPr="00B10A6D" w:rsidRDefault="0042425A" w:rsidP="0042425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>(Figure 1) that integrates the architectures of FM and</w:t>
      </w:r>
    </w:p>
    <w:p w:rsidR="0042425A" w:rsidRPr="00B10A6D" w:rsidRDefault="0042425A" w:rsidP="0042425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deep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neural networks (DNN). It models low-order feature</w:t>
      </w:r>
    </w:p>
    <w:p w:rsidR="0042425A" w:rsidRPr="00B10A6D" w:rsidRDefault="0042425A" w:rsidP="0042425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interactions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like FM and models high-order feature</w:t>
      </w:r>
    </w:p>
    <w:p w:rsidR="0042425A" w:rsidRPr="00B10A6D" w:rsidRDefault="0042425A" w:rsidP="0042425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interactions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like DNN. Unlike the wide &amp; deep</w:t>
      </w:r>
    </w:p>
    <w:p w:rsidR="0042425A" w:rsidRPr="00B10A6D" w:rsidRDefault="0042425A" w:rsidP="0042425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model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[Cheng et al., 2016],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DeepFM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canbe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 xml:space="preserve"> trained end</w:t>
      </w:r>
    </w:p>
    <w:p w:rsidR="0042425A" w:rsidRPr="00B10A6D" w:rsidRDefault="0042425A" w:rsidP="0042425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to-end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without any feature engineering.</w:t>
      </w:r>
    </w:p>
    <w:p w:rsidR="0042425A" w:rsidRPr="00B10A6D" w:rsidRDefault="0042425A" w:rsidP="0042425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</w:rPr>
      </w:pPr>
    </w:p>
    <w:p w:rsidR="0042425A" w:rsidRPr="00B10A6D" w:rsidRDefault="0042425A" w:rsidP="0042425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</w:rPr>
      </w:pPr>
    </w:p>
    <w:p w:rsidR="0042425A" w:rsidRPr="00B10A6D" w:rsidRDefault="0042425A" w:rsidP="0042425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B10A6D">
        <w:rPr>
          <w:rFonts w:asciiTheme="majorBidi" w:hAnsiTheme="majorBidi" w:cstheme="majorBidi"/>
          <w:sz w:val="20"/>
          <w:szCs w:val="20"/>
        </w:rPr>
        <w:t>DeepFM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 xml:space="preserve"> can be trained efficiently because </w:t>
      </w:r>
      <w:proofErr w:type="gramStart"/>
      <w:r w:rsidRPr="00B10A6D">
        <w:rPr>
          <w:rFonts w:asciiTheme="majorBidi" w:hAnsiTheme="majorBidi" w:cstheme="majorBidi"/>
          <w:sz w:val="20"/>
          <w:szCs w:val="20"/>
        </w:rPr>
        <w:t>its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wide part</w:t>
      </w:r>
    </w:p>
    <w:p w:rsidR="0042425A" w:rsidRPr="00B10A6D" w:rsidRDefault="0042425A" w:rsidP="0042425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and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deep part, unlike [Cheng et al., 2016], share the</w:t>
      </w:r>
    </w:p>
    <w:p w:rsidR="0042425A" w:rsidRPr="00B10A6D" w:rsidRDefault="0042425A" w:rsidP="0042425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same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input and also the embedding vector. In [Cheng </w:t>
      </w:r>
      <w:proofErr w:type="gramStart"/>
      <w:r w:rsidRPr="00B10A6D">
        <w:rPr>
          <w:rFonts w:asciiTheme="majorBidi" w:hAnsiTheme="majorBidi" w:cstheme="majorBidi"/>
          <w:sz w:val="20"/>
          <w:szCs w:val="20"/>
        </w:rPr>
        <w:t>et</w:t>
      </w:r>
      <w:proofErr w:type="gramEnd"/>
    </w:p>
    <w:p w:rsidR="0042425A" w:rsidRPr="00B10A6D" w:rsidRDefault="0042425A" w:rsidP="0042425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>al., 2016], the input vector can be of huge size as it includes</w:t>
      </w:r>
    </w:p>
    <w:p w:rsidR="0042425A" w:rsidRPr="00B10A6D" w:rsidRDefault="0042425A" w:rsidP="0042425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manually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designed pairwise feature interactions</w:t>
      </w:r>
    </w:p>
    <w:p w:rsidR="0042425A" w:rsidRPr="00B10A6D" w:rsidRDefault="0042425A" w:rsidP="0042425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in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the input vector of its wide part, which also greatly</w:t>
      </w:r>
    </w:p>
    <w:p w:rsidR="0042425A" w:rsidRPr="00B10A6D" w:rsidRDefault="0042425A" w:rsidP="0042425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increases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its complexity.</w:t>
      </w:r>
    </w:p>
    <w:p w:rsidR="00536F54" w:rsidRPr="00B10A6D" w:rsidRDefault="00536F54" w:rsidP="00536F5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rtl/>
        </w:rPr>
      </w:pPr>
    </w:p>
    <w:p w:rsidR="001A23B8" w:rsidRPr="00B10A6D" w:rsidRDefault="001A23B8" w:rsidP="00536F5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rtl/>
        </w:rPr>
      </w:pPr>
    </w:p>
    <w:p w:rsidR="001A23B8" w:rsidRDefault="001A23B8" w:rsidP="001A23B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1D3E1E">
        <w:rPr>
          <w:rFonts w:asciiTheme="majorBidi" w:hAnsiTheme="majorBidi" w:cstheme="majorBidi"/>
          <w:b/>
          <w:bCs/>
          <w:sz w:val="24"/>
          <w:szCs w:val="24"/>
        </w:rPr>
        <w:t>Our Approach</w:t>
      </w:r>
    </w:p>
    <w:p w:rsidR="00687AD7" w:rsidRPr="001D3E1E" w:rsidRDefault="00687AD7" w:rsidP="001A23B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1A23B8" w:rsidRPr="00B10A6D" w:rsidRDefault="001A23B8" w:rsidP="001A23B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>Suppose the data set for training consists of n instances</w:t>
      </w:r>
    </w:p>
    <w:p w:rsidR="001A23B8" w:rsidRPr="00B10A6D" w:rsidRDefault="001A23B8" w:rsidP="001A23B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>(</w:t>
      </w:r>
      <w:proofErr w:type="gramStart"/>
      <w:r w:rsidRPr="00B10A6D">
        <w:rPr>
          <w:rFonts w:asciiTheme="majorBidi" w:hAnsiTheme="majorBidi" w:cstheme="majorBidi"/>
          <w:sz w:val="20"/>
          <w:szCs w:val="20"/>
        </w:rPr>
        <w:t>!,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y), where ! </w:t>
      </w:r>
      <w:proofErr w:type="gramStart"/>
      <w:r w:rsidRPr="00B10A6D">
        <w:rPr>
          <w:rFonts w:asciiTheme="majorBidi" w:hAnsiTheme="majorBidi" w:cstheme="majorBidi"/>
          <w:sz w:val="20"/>
          <w:szCs w:val="20"/>
        </w:rPr>
        <w:t>is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an m-fields data record usually involving</w:t>
      </w:r>
    </w:p>
    <w:p w:rsidR="001A23B8" w:rsidRPr="00B10A6D" w:rsidRDefault="001A23B8" w:rsidP="001A23B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a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pair of user and item, and y 2 {0, 1} is the associated label</w:t>
      </w:r>
    </w:p>
    <w:p w:rsidR="001A23B8" w:rsidRPr="00B10A6D" w:rsidRDefault="001A23B8" w:rsidP="001A23B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indicating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user click behaviors (y = 1 means the user</w:t>
      </w:r>
    </w:p>
    <w:p w:rsidR="001A23B8" w:rsidRPr="00B10A6D" w:rsidRDefault="001A23B8" w:rsidP="001A23B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clicked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the item, and y = 0 otherwise). ! </w:t>
      </w:r>
      <w:proofErr w:type="gramStart"/>
      <w:r w:rsidRPr="00B10A6D">
        <w:rPr>
          <w:rFonts w:asciiTheme="majorBidi" w:hAnsiTheme="majorBidi" w:cstheme="majorBidi"/>
          <w:sz w:val="20"/>
          <w:szCs w:val="20"/>
        </w:rPr>
        <w:t>may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include categorical</w:t>
      </w:r>
    </w:p>
    <w:p w:rsidR="001A23B8" w:rsidRPr="00B10A6D" w:rsidRDefault="001A23B8" w:rsidP="001A23B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fields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(e.g., gender, location) and continuous fields</w:t>
      </w:r>
    </w:p>
    <w:p w:rsidR="001A23B8" w:rsidRPr="00B10A6D" w:rsidRDefault="001A23B8" w:rsidP="001A23B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 xml:space="preserve">(e.g., age). Each categorical field </w:t>
      </w:r>
      <w:proofErr w:type="gramStart"/>
      <w:r w:rsidRPr="00B10A6D">
        <w:rPr>
          <w:rFonts w:asciiTheme="majorBidi" w:hAnsiTheme="majorBidi" w:cstheme="majorBidi"/>
          <w:sz w:val="20"/>
          <w:szCs w:val="20"/>
        </w:rPr>
        <w:t>is represented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as a vector</w:t>
      </w:r>
    </w:p>
    <w:p w:rsidR="001A23B8" w:rsidRPr="00B10A6D" w:rsidRDefault="001A23B8" w:rsidP="001A23B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lastRenderedPageBreak/>
        <w:t>of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one-hot encoding, and each continuous field is represented</w:t>
      </w:r>
    </w:p>
    <w:p w:rsidR="001A23B8" w:rsidRPr="00B10A6D" w:rsidRDefault="001A23B8" w:rsidP="001A23B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as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the value itself, or a vector of one-hot encoding after</w:t>
      </w:r>
    </w:p>
    <w:p w:rsidR="001A23B8" w:rsidRPr="00B10A6D" w:rsidRDefault="001A23B8" w:rsidP="001A23B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discretization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. Then, each instance </w:t>
      </w:r>
      <w:proofErr w:type="gramStart"/>
      <w:r w:rsidRPr="00B10A6D">
        <w:rPr>
          <w:rFonts w:asciiTheme="majorBidi" w:hAnsiTheme="majorBidi" w:cstheme="majorBidi"/>
          <w:sz w:val="20"/>
          <w:szCs w:val="20"/>
        </w:rPr>
        <w:t>is converted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to (x, y)</w:t>
      </w:r>
    </w:p>
    <w:p w:rsidR="001A23B8" w:rsidRPr="00B10A6D" w:rsidRDefault="001A23B8" w:rsidP="001A23B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where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x = [x</w:t>
      </w:r>
      <w:r w:rsidRPr="00B10A6D">
        <w:rPr>
          <w:rFonts w:asciiTheme="majorBidi" w:hAnsiTheme="majorBidi" w:cstheme="majorBidi"/>
          <w:sz w:val="14"/>
          <w:szCs w:val="14"/>
        </w:rPr>
        <w:t>field</w:t>
      </w:r>
      <w:r w:rsidRPr="00B10A6D">
        <w:rPr>
          <w:rFonts w:asciiTheme="majorBidi" w:hAnsiTheme="majorBidi" w:cstheme="majorBidi"/>
          <w:sz w:val="10"/>
          <w:szCs w:val="10"/>
        </w:rPr>
        <w:t>1</w:t>
      </w:r>
      <w:r w:rsidRPr="00B10A6D">
        <w:rPr>
          <w:rFonts w:asciiTheme="majorBidi" w:hAnsiTheme="majorBidi" w:cstheme="majorBidi"/>
          <w:sz w:val="20"/>
          <w:szCs w:val="20"/>
        </w:rPr>
        <w:t>, x</w:t>
      </w:r>
      <w:r w:rsidRPr="00B10A6D">
        <w:rPr>
          <w:rFonts w:asciiTheme="majorBidi" w:hAnsiTheme="majorBidi" w:cstheme="majorBidi"/>
          <w:sz w:val="14"/>
          <w:szCs w:val="14"/>
        </w:rPr>
        <w:t>field</w:t>
      </w:r>
      <w:r w:rsidRPr="00B10A6D">
        <w:rPr>
          <w:rFonts w:asciiTheme="majorBidi" w:hAnsiTheme="majorBidi" w:cstheme="majorBidi"/>
          <w:sz w:val="10"/>
          <w:szCs w:val="10"/>
        </w:rPr>
        <w:t>2</w:t>
      </w:r>
      <w:r w:rsidRPr="00B10A6D">
        <w:rPr>
          <w:rFonts w:asciiTheme="majorBidi" w:hAnsiTheme="majorBidi" w:cstheme="majorBidi"/>
          <w:sz w:val="20"/>
          <w:szCs w:val="20"/>
        </w:rPr>
        <w:t>, ...,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x</w:t>
      </w:r>
      <w:r w:rsidRPr="00B10A6D">
        <w:rPr>
          <w:rFonts w:asciiTheme="majorBidi" w:hAnsiTheme="majorBidi" w:cstheme="majorBidi"/>
          <w:sz w:val="14"/>
          <w:szCs w:val="14"/>
        </w:rPr>
        <w:t>filed</w:t>
      </w:r>
      <w:r w:rsidRPr="00B10A6D">
        <w:rPr>
          <w:rFonts w:asciiTheme="majorBidi" w:hAnsiTheme="majorBidi" w:cstheme="majorBidi"/>
          <w:sz w:val="10"/>
          <w:szCs w:val="10"/>
        </w:rPr>
        <w:t>j</w:t>
      </w:r>
      <w:proofErr w:type="spellEnd"/>
      <w:r w:rsidRPr="00B10A6D">
        <w:rPr>
          <w:rFonts w:asciiTheme="majorBidi" w:hAnsiTheme="majorBidi" w:cstheme="majorBidi"/>
          <w:sz w:val="10"/>
          <w:szCs w:val="10"/>
        </w:rPr>
        <w:t xml:space="preserve"> </w:t>
      </w:r>
      <w:r w:rsidRPr="00B10A6D">
        <w:rPr>
          <w:rFonts w:asciiTheme="majorBidi" w:hAnsiTheme="majorBidi" w:cstheme="majorBidi"/>
          <w:sz w:val="20"/>
          <w:szCs w:val="20"/>
        </w:rPr>
        <w:t>, ...,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x</w:t>
      </w:r>
      <w:r w:rsidRPr="00B10A6D">
        <w:rPr>
          <w:rFonts w:asciiTheme="majorBidi" w:hAnsiTheme="majorBidi" w:cstheme="majorBidi"/>
          <w:sz w:val="14"/>
          <w:szCs w:val="14"/>
        </w:rPr>
        <w:t>field</w:t>
      </w:r>
      <w:r w:rsidRPr="00B10A6D">
        <w:rPr>
          <w:rFonts w:asciiTheme="majorBidi" w:hAnsiTheme="majorBidi" w:cstheme="majorBidi"/>
          <w:sz w:val="10"/>
          <w:szCs w:val="10"/>
        </w:rPr>
        <w:t>m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 xml:space="preserve">] is a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ddimensional</w:t>
      </w:r>
      <w:proofErr w:type="spellEnd"/>
    </w:p>
    <w:p w:rsidR="001A23B8" w:rsidRPr="00B10A6D" w:rsidRDefault="001A23B8" w:rsidP="001A23B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vector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, with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x</w:t>
      </w:r>
      <w:r w:rsidRPr="00B10A6D">
        <w:rPr>
          <w:rFonts w:asciiTheme="majorBidi" w:hAnsiTheme="majorBidi" w:cstheme="majorBidi"/>
          <w:sz w:val="14"/>
          <w:szCs w:val="14"/>
        </w:rPr>
        <w:t>field</w:t>
      </w:r>
      <w:r w:rsidRPr="00B10A6D">
        <w:rPr>
          <w:rFonts w:asciiTheme="majorBidi" w:hAnsiTheme="majorBidi" w:cstheme="majorBidi"/>
          <w:sz w:val="10"/>
          <w:szCs w:val="10"/>
        </w:rPr>
        <w:t>j</w:t>
      </w:r>
      <w:proofErr w:type="spellEnd"/>
      <w:r w:rsidRPr="00B10A6D">
        <w:rPr>
          <w:rFonts w:asciiTheme="majorBidi" w:hAnsiTheme="majorBidi" w:cstheme="majorBidi"/>
          <w:sz w:val="10"/>
          <w:szCs w:val="10"/>
        </w:rPr>
        <w:t xml:space="preserve"> </w:t>
      </w:r>
      <w:r w:rsidRPr="00B10A6D">
        <w:rPr>
          <w:rFonts w:asciiTheme="majorBidi" w:hAnsiTheme="majorBidi" w:cstheme="majorBidi"/>
          <w:sz w:val="20"/>
          <w:szCs w:val="20"/>
        </w:rPr>
        <w:t>being the vector representation</w:t>
      </w:r>
    </w:p>
    <w:p w:rsidR="001A23B8" w:rsidRPr="00B10A6D" w:rsidRDefault="001A23B8" w:rsidP="001A23B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of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the j-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th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 xml:space="preserve"> field of !. Normally, x is </w:t>
      </w:r>
      <w:proofErr w:type="gramStart"/>
      <w:r w:rsidRPr="00B10A6D">
        <w:rPr>
          <w:rFonts w:asciiTheme="majorBidi" w:hAnsiTheme="majorBidi" w:cstheme="majorBidi"/>
          <w:sz w:val="20"/>
          <w:szCs w:val="20"/>
        </w:rPr>
        <w:t>high-dimensional</w:t>
      </w:r>
      <w:proofErr w:type="gramEnd"/>
    </w:p>
    <w:p w:rsidR="001A23B8" w:rsidRPr="00B10A6D" w:rsidRDefault="001A23B8" w:rsidP="001A23B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and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extremely sparse. The task of CTR prediction is to build a</w:t>
      </w:r>
    </w:p>
    <w:p w:rsidR="001A23B8" w:rsidRPr="00B10A6D" w:rsidRDefault="001A23B8" w:rsidP="001A23B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prediction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model ˆy = CTR model(x) to estimate the probability</w:t>
      </w:r>
    </w:p>
    <w:p w:rsidR="001A23B8" w:rsidRPr="00B10A6D" w:rsidRDefault="001A23B8" w:rsidP="001A23B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of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a user clicking a specific app in a given context.</w:t>
      </w:r>
    </w:p>
    <w:p w:rsidR="00536F54" w:rsidRPr="00B10A6D" w:rsidRDefault="00536F54" w:rsidP="00096F74">
      <w:pPr>
        <w:rPr>
          <w:rFonts w:asciiTheme="majorBidi" w:hAnsiTheme="majorBidi" w:cstheme="majorBidi"/>
          <w:rtl/>
          <w:lang w:bidi="fa-IR"/>
        </w:rPr>
      </w:pPr>
    </w:p>
    <w:p w:rsidR="001A23B8" w:rsidRPr="00B10A6D" w:rsidRDefault="001A23B8" w:rsidP="00096F74">
      <w:pPr>
        <w:rPr>
          <w:rFonts w:asciiTheme="majorBidi" w:hAnsiTheme="majorBidi" w:cstheme="majorBidi"/>
          <w:b/>
          <w:bCs/>
          <w:rtl/>
          <w:lang w:bidi="fa-IR"/>
        </w:rPr>
      </w:pPr>
      <w:proofErr w:type="spellStart"/>
      <w:r w:rsidRPr="00B10A6D">
        <w:rPr>
          <w:rFonts w:asciiTheme="majorBidi" w:hAnsiTheme="majorBidi" w:cstheme="majorBidi"/>
          <w:b/>
          <w:bCs/>
          <w:lang w:bidi="fa-IR"/>
        </w:rPr>
        <w:t>DeepFM</w:t>
      </w:r>
      <w:proofErr w:type="spellEnd"/>
      <w:r w:rsidRPr="00B10A6D">
        <w:rPr>
          <w:rFonts w:asciiTheme="majorBidi" w:hAnsiTheme="majorBidi" w:cstheme="majorBidi"/>
          <w:b/>
          <w:bCs/>
          <w:lang w:bidi="fa-IR"/>
        </w:rPr>
        <w:t>:</w:t>
      </w:r>
    </w:p>
    <w:p w:rsidR="001A23B8" w:rsidRPr="00B10A6D" w:rsidRDefault="001A23B8" w:rsidP="001A23B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>We aim to learn both low- and high-order feature interactions.</w:t>
      </w:r>
    </w:p>
    <w:p w:rsidR="001A23B8" w:rsidRPr="00B10A6D" w:rsidRDefault="001A23B8" w:rsidP="001A23B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>To this end, we propose a Factorization-Machine based neural</w:t>
      </w:r>
    </w:p>
    <w:p w:rsidR="001A23B8" w:rsidRPr="00B10A6D" w:rsidRDefault="001A23B8" w:rsidP="001A23B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network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DeepFM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>). As depicted in Figure 1</w:t>
      </w:r>
      <w:r w:rsidRPr="00B10A6D">
        <w:rPr>
          <w:rFonts w:asciiTheme="majorBidi" w:hAnsiTheme="majorBidi" w:cstheme="majorBidi"/>
          <w:sz w:val="14"/>
          <w:szCs w:val="14"/>
        </w:rPr>
        <w:t>1</w:t>
      </w:r>
      <w:r w:rsidRPr="00B10A6D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DeepFM</w:t>
      </w:r>
      <w:proofErr w:type="spellEnd"/>
    </w:p>
    <w:p w:rsidR="001A23B8" w:rsidRPr="00B10A6D" w:rsidRDefault="001A23B8" w:rsidP="001A23B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consists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of two components, FM component and deep component,</w:t>
      </w:r>
    </w:p>
    <w:p w:rsidR="001A23B8" w:rsidRPr="00B10A6D" w:rsidRDefault="001A23B8" w:rsidP="001A23B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4"/>
          <w:szCs w:val="14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that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share the same input. For feature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 xml:space="preserve">, a scalar </w:t>
      </w:r>
      <w:proofErr w:type="spellStart"/>
      <w:proofErr w:type="gramStart"/>
      <w:r w:rsidRPr="00B10A6D">
        <w:rPr>
          <w:rFonts w:asciiTheme="majorBidi" w:hAnsiTheme="majorBidi" w:cstheme="majorBidi"/>
          <w:sz w:val="20"/>
          <w:szCs w:val="20"/>
        </w:rPr>
        <w:t>w</w:t>
      </w:r>
      <w:r w:rsidRPr="00B10A6D">
        <w:rPr>
          <w:rFonts w:asciiTheme="majorBidi" w:hAnsiTheme="majorBidi" w:cstheme="majorBidi"/>
          <w:sz w:val="14"/>
          <w:szCs w:val="14"/>
        </w:rPr>
        <w:t>i</w:t>
      </w:r>
      <w:proofErr w:type="spellEnd"/>
      <w:proofErr w:type="gramEnd"/>
    </w:p>
    <w:p w:rsidR="001A23B8" w:rsidRPr="00B10A6D" w:rsidRDefault="001A23B8" w:rsidP="001A23B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is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used to weigh its order-1 importance, a latent vector V</w:t>
      </w:r>
      <w:r w:rsidRPr="00B10A6D">
        <w:rPr>
          <w:rFonts w:asciiTheme="majorBidi" w:hAnsiTheme="majorBidi" w:cstheme="majorBidi"/>
          <w:sz w:val="14"/>
          <w:szCs w:val="14"/>
        </w:rPr>
        <w:t xml:space="preserve">i </w:t>
      </w:r>
      <w:r w:rsidRPr="00B10A6D">
        <w:rPr>
          <w:rFonts w:asciiTheme="majorBidi" w:hAnsiTheme="majorBidi" w:cstheme="majorBidi"/>
          <w:sz w:val="20"/>
          <w:szCs w:val="20"/>
        </w:rPr>
        <w:t>is</w:t>
      </w:r>
    </w:p>
    <w:p w:rsidR="001A23B8" w:rsidRPr="00B10A6D" w:rsidRDefault="001A23B8" w:rsidP="001A23B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used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to measure its impact of interactions with other features.</w:t>
      </w:r>
    </w:p>
    <w:p w:rsidR="001A23B8" w:rsidRPr="00B10A6D" w:rsidRDefault="001A23B8" w:rsidP="001A23B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V</w:t>
      </w:r>
      <w:r w:rsidRPr="00B10A6D">
        <w:rPr>
          <w:rFonts w:asciiTheme="majorBidi" w:hAnsiTheme="majorBidi" w:cstheme="majorBidi"/>
          <w:sz w:val="14"/>
          <w:szCs w:val="14"/>
        </w:rPr>
        <w:t>i</w:t>
      </w:r>
      <w:proofErr w:type="gramEnd"/>
      <w:r w:rsidRPr="00B10A6D">
        <w:rPr>
          <w:rFonts w:asciiTheme="majorBidi" w:hAnsiTheme="majorBidi" w:cstheme="majorBidi"/>
          <w:sz w:val="14"/>
          <w:szCs w:val="14"/>
        </w:rPr>
        <w:t xml:space="preserve"> </w:t>
      </w:r>
      <w:r w:rsidRPr="00B10A6D">
        <w:rPr>
          <w:rFonts w:asciiTheme="majorBidi" w:hAnsiTheme="majorBidi" w:cstheme="majorBidi"/>
          <w:sz w:val="20"/>
          <w:szCs w:val="20"/>
        </w:rPr>
        <w:t>is fed in FM component to model order-2 feature interactions,</w:t>
      </w:r>
    </w:p>
    <w:p w:rsidR="001A23B8" w:rsidRPr="00B10A6D" w:rsidRDefault="001A23B8" w:rsidP="001A23B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and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fed in deep component to model high-order feature</w:t>
      </w:r>
    </w:p>
    <w:p w:rsidR="001A23B8" w:rsidRPr="00B10A6D" w:rsidRDefault="001A23B8" w:rsidP="001A23B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interactions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. All parameters, including </w:t>
      </w:r>
      <w:proofErr w:type="spellStart"/>
      <w:proofErr w:type="gramStart"/>
      <w:r w:rsidRPr="00B10A6D">
        <w:rPr>
          <w:rFonts w:asciiTheme="majorBidi" w:hAnsiTheme="majorBidi" w:cstheme="majorBidi"/>
          <w:sz w:val="20"/>
          <w:szCs w:val="20"/>
        </w:rPr>
        <w:t>w</w:t>
      </w:r>
      <w:r w:rsidRPr="00B10A6D">
        <w:rPr>
          <w:rFonts w:asciiTheme="majorBidi" w:hAnsiTheme="majorBidi" w:cstheme="majorBidi"/>
          <w:sz w:val="14"/>
          <w:szCs w:val="14"/>
        </w:rPr>
        <w:t>i</w:t>
      </w:r>
      <w:proofErr w:type="spellEnd"/>
      <w:proofErr w:type="gramEnd"/>
      <w:r w:rsidRPr="00B10A6D">
        <w:rPr>
          <w:rFonts w:asciiTheme="majorBidi" w:hAnsiTheme="majorBidi" w:cstheme="majorBidi"/>
          <w:sz w:val="20"/>
          <w:szCs w:val="20"/>
        </w:rPr>
        <w:t>, V</w:t>
      </w:r>
      <w:r w:rsidRPr="00B10A6D">
        <w:rPr>
          <w:rFonts w:asciiTheme="majorBidi" w:hAnsiTheme="majorBidi" w:cstheme="majorBidi"/>
          <w:sz w:val="14"/>
          <w:szCs w:val="14"/>
        </w:rPr>
        <w:t>i</w:t>
      </w:r>
      <w:r w:rsidRPr="00B10A6D">
        <w:rPr>
          <w:rFonts w:asciiTheme="majorBidi" w:hAnsiTheme="majorBidi" w:cstheme="majorBidi"/>
          <w:sz w:val="20"/>
          <w:szCs w:val="20"/>
        </w:rPr>
        <w:t>, and the network</w:t>
      </w:r>
    </w:p>
    <w:p w:rsidR="001A23B8" w:rsidRPr="00B10A6D" w:rsidRDefault="001A23B8" w:rsidP="001A23B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parameters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(W</w:t>
      </w:r>
      <w:r w:rsidRPr="00B10A6D">
        <w:rPr>
          <w:rFonts w:asciiTheme="majorBidi" w:hAnsiTheme="majorBidi" w:cstheme="majorBidi"/>
          <w:sz w:val="14"/>
          <w:szCs w:val="14"/>
        </w:rPr>
        <w:t>(l)</w:t>
      </w:r>
      <w:r w:rsidRPr="00B10A6D">
        <w:rPr>
          <w:rFonts w:asciiTheme="majorBidi" w:hAnsiTheme="majorBidi" w:cstheme="majorBidi"/>
          <w:sz w:val="20"/>
          <w:szCs w:val="20"/>
        </w:rPr>
        <w:t>, b</w:t>
      </w:r>
      <w:r w:rsidRPr="00B10A6D">
        <w:rPr>
          <w:rFonts w:asciiTheme="majorBidi" w:hAnsiTheme="majorBidi" w:cstheme="majorBidi"/>
          <w:sz w:val="14"/>
          <w:szCs w:val="14"/>
        </w:rPr>
        <w:t xml:space="preserve">(l) </w:t>
      </w:r>
      <w:r w:rsidRPr="00B10A6D">
        <w:rPr>
          <w:rFonts w:asciiTheme="majorBidi" w:hAnsiTheme="majorBidi" w:cstheme="majorBidi"/>
          <w:sz w:val="20"/>
          <w:szCs w:val="20"/>
        </w:rPr>
        <w:t>below) are trained jointly for the</w:t>
      </w:r>
    </w:p>
    <w:p w:rsidR="001A23B8" w:rsidRPr="00B10A6D" w:rsidRDefault="001A23B8" w:rsidP="001A23B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combined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prediction model:</w:t>
      </w:r>
    </w:p>
    <w:p w:rsidR="001A23B8" w:rsidRPr="00B10A6D" w:rsidRDefault="001A23B8" w:rsidP="001A23B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</w:p>
    <w:p w:rsidR="001A23B8" w:rsidRPr="00B10A6D" w:rsidRDefault="001A23B8" w:rsidP="001A23B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 xml:space="preserve">ˆy = </w:t>
      </w:r>
      <w:proofErr w:type="gramStart"/>
      <w:r w:rsidRPr="00B10A6D">
        <w:rPr>
          <w:rFonts w:asciiTheme="majorBidi" w:hAnsiTheme="majorBidi" w:cstheme="majorBidi"/>
          <w:sz w:val="20"/>
          <w:szCs w:val="20"/>
        </w:rPr>
        <w:t>sigmoid(</w:t>
      </w:r>
      <w:proofErr w:type="spellStart"/>
      <w:proofErr w:type="gramEnd"/>
      <w:r w:rsidRPr="00B10A6D">
        <w:rPr>
          <w:rFonts w:asciiTheme="majorBidi" w:hAnsiTheme="majorBidi" w:cstheme="majorBidi"/>
          <w:sz w:val="20"/>
          <w:szCs w:val="20"/>
        </w:rPr>
        <w:t>y</w:t>
      </w:r>
      <w:r w:rsidRPr="00B10A6D">
        <w:rPr>
          <w:rFonts w:asciiTheme="majorBidi" w:hAnsiTheme="majorBidi" w:cstheme="majorBidi"/>
          <w:sz w:val="14"/>
          <w:szCs w:val="14"/>
        </w:rPr>
        <w:t>FM</w:t>
      </w:r>
      <w:proofErr w:type="spellEnd"/>
      <w:r w:rsidRPr="00B10A6D">
        <w:rPr>
          <w:rFonts w:asciiTheme="majorBidi" w:hAnsiTheme="majorBidi" w:cstheme="majorBidi"/>
          <w:sz w:val="14"/>
          <w:szCs w:val="14"/>
        </w:rPr>
        <w:t xml:space="preserve"> </w:t>
      </w:r>
      <w:r w:rsidRPr="00B10A6D">
        <w:rPr>
          <w:rFonts w:asciiTheme="majorBidi" w:hAnsiTheme="majorBidi" w:cstheme="majorBidi"/>
          <w:sz w:val="20"/>
          <w:szCs w:val="20"/>
        </w:rPr>
        <w:t xml:space="preserve">+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y</w:t>
      </w:r>
      <w:r w:rsidRPr="00B10A6D">
        <w:rPr>
          <w:rFonts w:asciiTheme="majorBidi" w:hAnsiTheme="majorBidi" w:cstheme="majorBidi"/>
          <w:sz w:val="14"/>
          <w:szCs w:val="14"/>
        </w:rPr>
        <w:t>DNN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>)</w:t>
      </w:r>
    </w:p>
    <w:p w:rsidR="001A23B8" w:rsidRPr="00B10A6D" w:rsidRDefault="001A23B8" w:rsidP="001A23B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</w:p>
    <w:p w:rsidR="001A23B8" w:rsidRPr="00B10A6D" w:rsidRDefault="007C2882" w:rsidP="007C2882">
      <w:pPr>
        <w:autoSpaceDE w:val="0"/>
        <w:autoSpaceDN w:val="0"/>
        <w:adjustRightInd w:val="0"/>
        <w:spacing w:before="0" w:after="0" w:line="240" w:lineRule="auto"/>
        <w:jc w:val="right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noProof/>
          <w:sz w:val="20"/>
          <w:szCs w:val="20"/>
        </w:rPr>
        <w:drawing>
          <wp:inline distT="0" distB="0" distL="0" distR="0">
            <wp:extent cx="4295775" cy="2114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3B8" w:rsidRPr="00B10A6D" w:rsidRDefault="001A23B8" w:rsidP="001A23B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</w:p>
    <w:p w:rsidR="001A23B8" w:rsidRPr="00B10A6D" w:rsidRDefault="001A23B8" w:rsidP="001A23B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</w:p>
    <w:p w:rsidR="001A23B8" w:rsidRPr="00B10A6D" w:rsidRDefault="001A23B8" w:rsidP="001A23B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</w:p>
    <w:p w:rsidR="001A23B8" w:rsidRPr="00B10A6D" w:rsidRDefault="001A23B8" w:rsidP="001A23B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where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ˆy 2 (0, 1) is the predicted CTR,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y</w:t>
      </w:r>
      <w:r w:rsidRPr="00B10A6D">
        <w:rPr>
          <w:rFonts w:asciiTheme="majorBidi" w:hAnsiTheme="majorBidi" w:cstheme="majorBidi"/>
          <w:sz w:val="14"/>
          <w:szCs w:val="14"/>
        </w:rPr>
        <w:t>FM</w:t>
      </w:r>
      <w:proofErr w:type="spellEnd"/>
      <w:r w:rsidRPr="00B10A6D">
        <w:rPr>
          <w:rFonts w:asciiTheme="majorBidi" w:hAnsiTheme="majorBidi" w:cstheme="majorBidi"/>
          <w:sz w:val="14"/>
          <w:szCs w:val="14"/>
        </w:rPr>
        <w:t xml:space="preserve"> </w:t>
      </w:r>
      <w:r w:rsidRPr="00B10A6D">
        <w:rPr>
          <w:rFonts w:asciiTheme="majorBidi" w:hAnsiTheme="majorBidi" w:cstheme="majorBidi"/>
          <w:sz w:val="20"/>
          <w:szCs w:val="20"/>
        </w:rPr>
        <w:t>is the output of</w:t>
      </w:r>
    </w:p>
    <w:p w:rsidR="001A23B8" w:rsidRPr="00B10A6D" w:rsidRDefault="001A23B8" w:rsidP="001A23B8">
      <w:pPr>
        <w:rPr>
          <w:rFonts w:asciiTheme="majorBidi" w:hAnsiTheme="majorBidi" w:cstheme="majorBidi"/>
          <w:rtl/>
          <w:lang w:bidi="fa-IR"/>
        </w:rPr>
      </w:pPr>
      <w:r w:rsidRPr="00B10A6D">
        <w:rPr>
          <w:rFonts w:asciiTheme="majorBidi" w:hAnsiTheme="majorBidi" w:cstheme="majorBidi"/>
          <w:sz w:val="20"/>
          <w:szCs w:val="20"/>
        </w:rPr>
        <w:t xml:space="preserve">FM </w:t>
      </w:r>
      <w:proofErr w:type="gramStart"/>
      <w:r w:rsidRPr="00B10A6D">
        <w:rPr>
          <w:rFonts w:asciiTheme="majorBidi" w:hAnsiTheme="majorBidi" w:cstheme="majorBidi"/>
          <w:sz w:val="20"/>
          <w:szCs w:val="20"/>
        </w:rPr>
        <w:t>component,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and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y</w:t>
      </w:r>
      <w:r w:rsidRPr="00B10A6D">
        <w:rPr>
          <w:rFonts w:asciiTheme="majorBidi" w:hAnsiTheme="majorBidi" w:cstheme="majorBidi"/>
          <w:sz w:val="14"/>
          <w:szCs w:val="14"/>
        </w:rPr>
        <w:t>DNN</w:t>
      </w:r>
      <w:proofErr w:type="spellEnd"/>
      <w:r w:rsidRPr="00B10A6D">
        <w:rPr>
          <w:rFonts w:asciiTheme="majorBidi" w:hAnsiTheme="majorBidi" w:cstheme="majorBidi"/>
          <w:sz w:val="14"/>
          <w:szCs w:val="14"/>
        </w:rPr>
        <w:t xml:space="preserve"> </w:t>
      </w:r>
      <w:r w:rsidRPr="00B10A6D">
        <w:rPr>
          <w:rFonts w:asciiTheme="majorBidi" w:hAnsiTheme="majorBidi" w:cstheme="majorBidi"/>
          <w:sz w:val="20"/>
          <w:szCs w:val="20"/>
        </w:rPr>
        <w:t>is the output of deep component.</w:t>
      </w:r>
    </w:p>
    <w:p w:rsidR="001A23B8" w:rsidRPr="00B10A6D" w:rsidRDefault="001A23B8" w:rsidP="00096F74">
      <w:pPr>
        <w:rPr>
          <w:rFonts w:asciiTheme="majorBidi" w:hAnsiTheme="majorBidi" w:cstheme="majorBidi"/>
          <w:rtl/>
          <w:lang w:bidi="fa-IR"/>
        </w:rPr>
      </w:pPr>
    </w:p>
    <w:p w:rsidR="001A23B8" w:rsidRPr="00B10A6D" w:rsidRDefault="001A23B8" w:rsidP="001A23B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B10A6D">
        <w:rPr>
          <w:rFonts w:asciiTheme="majorBidi" w:hAnsiTheme="majorBidi" w:cstheme="majorBidi"/>
          <w:b/>
          <w:bCs/>
          <w:sz w:val="20"/>
          <w:szCs w:val="20"/>
        </w:rPr>
        <w:t>FM Component:</w:t>
      </w:r>
    </w:p>
    <w:p w:rsidR="001A23B8" w:rsidRPr="00B10A6D" w:rsidRDefault="001A23B8" w:rsidP="001A23B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</w:p>
    <w:p w:rsidR="001A23B8" w:rsidRPr="00B10A6D" w:rsidRDefault="001A23B8" w:rsidP="001A23B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>The FM component is a factorization machine, which</w:t>
      </w:r>
    </w:p>
    <w:p w:rsidR="001A23B8" w:rsidRPr="00B10A6D" w:rsidRDefault="001A23B8" w:rsidP="001A23B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lastRenderedPageBreak/>
        <w:t>is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proposed in [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Rendle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>, 2010] to learn feature interactions</w:t>
      </w:r>
    </w:p>
    <w:p w:rsidR="001A23B8" w:rsidRPr="00B10A6D" w:rsidRDefault="001A23B8" w:rsidP="001A23B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for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recommendation. Besides a linear (order-1) interactions</w:t>
      </w:r>
    </w:p>
    <w:p w:rsidR="001A23B8" w:rsidRPr="00B10A6D" w:rsidRDefault="001A23B8" w:rsidP="001A23B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among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features, FM models pairwise (order-2) feature interactions</w:t>
      </w:r>
    </w:p>
    <w:p w:rsidR="001A23B8" w:rsidRPr="00B10A6D" w:rsidRDefault="001A23B8" w:rsidP="001A23B8">
      <w:pPr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as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inner product of respective feature latent vectors.</w:t>
      </w:r>
    </w:p>
    <w:p w:rsidR="0049649A" w:rsidRPr="00B10A6D" w:rsidRDefault="0049649A" w:rsidP="0049649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>It can capture order-2 feature interactions much more effectively</w:t>
      </w:r>
    </w:p>
    <w:p w:rsidR="0049649A" w:rsidRPr="00B10A6D" w:rsidRDefault="0049649A" w:rsidP="0049649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than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previous approaches especially when the dataset is</w:t>
      </w:r>
    </w:p>
    <w:p w:rsidR="0049649A" w:rsidRPr="00B10A6D" w:rsidRDefault="0049649A" w:rsidP="0049649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sparse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>. In previous approaches, the parameter of an interaction</w:t>
      </w:r>
    </w:p>
    <w:p w:rsidR="0049649A" w:rsidRPr="00B10A6D" w:rsidRDefault="0049649A" w:rsidP="0049649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of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features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 xml:space="preserve"> and j can be trained only when feature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 xml:space="preserve"> and</w:t>
      </w:r>
    </w:p>
    <w:p w:rsidR="0049649A" w:rsidRPr="00B10A6D" w:rsidRDefault="0049649A" w:rsidP="0049649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feature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j both appear in the same data record. While in FM, it</w:t>
      </w:r>
    </w:p>
    <w:p w:rsidR="0049649A" w:rsidRPr="00B10A6D" w:rsidRDefault="0049649A" w:rsidP="0049649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is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measured via the inner product of their latent vectors V</w:t>
      </w:r>
      <w:r w:rsidRPr="00B10A6D">
        <w:rPr>
          <w:rFonts w:asciiTheme="majorBidi" w:hAnsiTheme="majorBidi" w:cstheme="majorBidi"/>
          <w:sz w:val="14"/>
          <w:szCs w:val="14"/>
        </w:rPr>
        <w:t xml:space="preserve">i </w:t>
      </w:r>
      <w:r w:rsidRPr="00B10A6D">
        <w:rPr>
          <w:rFonts w:asciiTheme="majorBidi" w:hAnsiTheme="majorBidi" w:cstheme="majorBidi"/>
          <w:sz w:val="20"/>
          <w:szCs w:val="20"/>
        </w:rPr>
        <w:t>and</w:t>
      </w:r>
    </w:p>
    <w:p w:rsidR="0049649A" w:rsidRPr="00B10A6D" w:rsidRDefault="0049649A" w:rsidP="0049649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B10A6D">
        <w:rPr>
          <w:rFonts w:asciiTheme="majorBidi" w:hAnsiTheme="majorBidi" w:cstheme="majorBidi"/>
          <w:sz w:val="20"/>
          <w:szCs w:val="20"/>
        </w:rPr>
        <w:t>V</w:t>
      </w:r>
      <w:r w:rsidRPr="00B10A6D">
        <w:rPr>
          <w:rFonts w:asciiTheme="majorBidi" w:hAnsiTheme="majorBidi" w:cstheme="majorBidi"/>
          <w:sz w:val="14"/>
          <w:szCs w:val="14"/>
        </w:rPr>
        <w:t>j</w:t>
      </w:r>
      <w:proofErr w:type="spellEnd"/>
      <w:r w:rsidRPr="00B10A6D">
        <w:rPr>
          <w:rFonts w:asciiTheme="majorBidi" w:hAnsiTheme="majorBidi" w:cstheme="majorBidi"/>
          <w:sz w:val="14"/>
          <w:szCs w:val="14"/>
        </w:rPr>
        <w:t xml:space="preserve"> </w:t>
      </w:r>
      <w:r w:rsidRPr="00B10A6D">
        <w:rPr>
          <w:rFonts w:asciiTheme="majorBidi" w:hAnsiTheme="majorBidi" w:cstheme="majorBidi"/>
          <w:sz w:val="20"/>
          <w:szCs w:val="20"/>
        </w:rPr>
        <w:t>.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Thanks to this flexible design, FM can train latent vector</w:t>
      </w:r>
    </w:p>
    <w:p w:rsidR="0049649A" w:rsidRPr="00B10A6D" w:rsidRDefault="0049649A" w:rsidP="0049649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>V</w:t>
      </w:r>
      <w:r w:rsidRPr="00B10A6D">
        <w:rPr>
          <w:rFonts w:asciiTheme="majorBidi" w:hAnsiTheme="majorBidi" w:cstheme="majorBidi"/>
          <w:sz w:val="14"/>
          <w:szCs w:val="14"/>
        </w:rPr>
        <w:t xml:space="preserve">i </w:t>
      </w:r>
      <w:r w:rsidRPr="00B10A6D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Start"/>
      <w:r w:rsidRPr="00B10A6D">
        <w:rPr>
          <w:rFonts w:asciiTheme="majorBidi" w:hAnsiTheme="majorBidi" w:cstheme="majorBidi"/>
          <w:sz w:val="20"/>
          <w:szCs w:val="20"/>
        </w:rPr>
        <w:t>V</w:t>
      </w:r>
      <w:r w:rsidRPr="00B10A6D">
        <w:rPr>
          <w:rFonts w:asciiTheme="majorBidi" w:hAnsiTheme="majorBidi" w:cstheme="majorBidi"/>
          <w:sz w:val="14"/>
          <w:szCs w:val="14"/>
        </w:rPr>
        <w:t>j</w:t>
      </w:r>
      <w:proofErr w:type="spellEnd"/>
      <w:r w:rsidRPr="00B10A6D">
        <w:rPr>
          <w:rFonts w:asciiTheme="majorBidi" w:hAnsiTheme="majorBidi" w:cstheme="majorBidi"/>
          <w:sz w:val="14"/>
          <w:szCs w:val="14"/>
        </w:rPr>
        <w:t xml:space="preserve"> </w:t>
      </w:r>
      <w:r w:rsidRPr="00B10A6D">
        <w:rPr>
          <w:rFonts w:asciiTheme="majorBidi" w:hAnsiTheme="majorBidi" w:cstheme="majorBidi"/>
          <w:sz w:val="20"/>
          <w:szCs w:val="20"/>
        </w:rPr>
        <w:t>)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whenever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 xml:space="preserve"> (or j) appears in a data record. Therefore,</w:t>
      </w:r>
    </w:p>
    <w:p w:rsidR="0049649A" w:rsidRPr="00B10A6D" w:rsidRDefault="0049649A" w:rsidP="0049649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feature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interactions, which are never or rarely appeared in the</w:t>
      </w:r>
    </w:p>
    <w:p w:rsidR="0049649A" w:rsidRPr="00B10A6D" w:rsidRDefault="0049649A" w:rsidP="0049649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training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data, are better learnt by FM.</w:t>
      </w:r>
    </w:p>
    <w:p w:rsidR="0049649A" w:rsidRPr="00B10A6D" w:rsidRDefault="0049649A" w:rsidP="0049649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>As Figure 2 shows, the output of FM is the summation of</w:t>
      </w:r>
    </w:p>
    <w:p w:rsidR="0049649A" w:rsidRPr="00B10A6D" w:rsidRDefault="0049649A" w:rsidP="0049649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an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Addition unit and a number of Inner Product units:</w:t>
      </w:r>
    </w:p>
    <w:p w:rsidR="0049649A" w:rsidRPr="00B10A6D" w:rsidRDefault="0049649A" w:rsidP="001A23B8">
      <w:pPr>
        <w:rPr>
          <w:rFonts w:asciiTheme="majorBidi" w:hAnsiTheme="majorBidi" w:cstheme="majorBidi"/>
          <w:sz w:val="20"/>
          <w:szCs w:val="20"/>
        </w:rPr>
      </w:pPr>
    </w:p>
    <w:p w:rsidR="0049649A" w:rsidRPr="00B10A6D" w:rsidRDefault="0049649A" w:rsidP="001A23B8">
      <w:pPr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noProof/>
        </w:rPr>
        <w:drawing>
          <wp:inline distT="0" distB="0" distL="0" distR="0" wp14:anchorId="42B441DF" wp14:editId="4F0CA91B">
            <wp:extent cx="4314825" cy="771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23C" w:rsidRPr="00B10A6D" w:rsidRDefault="0043323C" w:rsidP="0043323C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where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w 2 R</w:t>
      </w:r>
      <w:r w:rsidRPr="00B10A6D">
        <w:rPr>
          <w:rFonts w:asciiTheme="majorBidi" w:hAnsiTheme="majorBidi" w:cstheme="majorBidi"/>
          <w:sz w:val="14"/>
          <w:szCs w:val="14"/>
        </w:rPr>
        <w:t xml:space="preserve">d </w:t>
      </w:r>
      <w:r w:rsidRPr="00B10A6D">
        <w:rPr>
          <w:rFonts w:asciiTheme="majorBidi" w:hAnsiTheme="majorBidi" w:cstheme="majorBidi"/>
          <w:sz w:val="20"/>
          <w:szCs w:val="20"/>
        </w:rPr>
        <w:t>and V</w:t>
      </w:r>
      <w:r w:rsidRPr="00B10A6D">
        <w:rPr>
          <w:rFonts w:asciiTheme="majorBidi" w:hAnsiTheme="majorBidi" w:cstheme="majorBidi"/>
          <w:sz w:val="14"/>
          <w:szCs w:val="14"/>
        </w:rPr>
        <w:t xml:space="preserve">i </w:t>
      </w:r>
      <w:r w:rsidRPr="00B10A6D">
        <w:rPr>
          <w:rFonts w:asciiTheme="majorBidi" w:hAnsiTheme="majorBidi" w:cstheme="majorBidi"/>
          <w:sz w:val="20"/>
          <w:szCs w:val="20"/>
        </w:rPr>
        <w:t xml:space="preserve">2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R</w:t>
      </w:r>
      <w:r w:rsidRPr="00B10A6D">
        <w:rPr>
          <w:rFonts w:asciiTheme="majorBidi" w:hAnsiTheme="majorBidi" w:cstheme="majorBidi"/>
          <w:sz w:val="14"/>
          <w:szCs w:val="14"/>
        </w:rPr>
        <w:t>k</w:t>
      </w:r>
      <w:proofErr w:type="spellEnd"/>
      <w:r w:rsidRPr="00B10A6D">
        <w:rPr>
          <w:rFonts w:asciiTheme="majorBidi" w:hAnsiTheme="majorBidi" w:cstheme="majorBidi"/>
          <w:sz w:val="14"/>
          <w:szCs w:val="14"/>
        </w:rPr>
        <w:t xml:space="preserve"> </w:t>
      </w:r>
      <w:r w:rsidRPr="00B10A6D">
        <w:rPr>
          <w:rFonts w:asciiTheme="majorBidi" w:hAnsiTheme="majorBidi" w:cstheme="majorBidi"/>
          <w:sz w:val="20"/>
          <w:szCs w:val="20"/>
        </w:rPr>
        <w:t>(k is given)</w:t>
      </w:r>
      <w:r w:rsidRPr="00B10A6D">
        <w:rPr>
          <w:rFonts w:asciiTheme="majorBidi" w:hAnsiTheme="majorBidi" w:cstheme="majorBidi"/>
          <w:sz w:val="14"/>
          <w:szCs w:val="14"/>
        </w:rPr>
        <w:t>2</w:t>
      </w:r>
      <w:r w:rsidRPr="00B10A6D">
        <w:rPr>
          <w:rFonts w:asciiTheme="majorBidi" w:hAnsiTheme="majorBidi" w:cstheme="majorBidi"/>
          <w:sz w:val="20"/>
          <w:szCs w:val="20"/>
        </w:rPr>
        <w:t>. The Addition</w:t>
      </w:r>
    </w:p>
    <w:p w:rsidR="0043323C" w:rsidRPr="00B10A6D" w:rsidRDefault="0043323C" w:rsidP="0043323C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unit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hw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>, xi) reflects the importance of order-1 features, and</w:t>
      </w:r>
    </w:p>
    <w:p w:rsidR="0049649A" w:rsidRPr="00B10A6D" w:rsidRDefault="0043323C" w:rsidP="0043323C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the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Inner Product units represent the impact of order-2 feature  interactions.</w:t>
      </w:r>
    </w:p>
    <w:p w:rsidR="0049649A" w:rsidRPr="00B10A6D" w:rsidRDefault="0049649A" w:rsidP="007C2882">
      <w:pPr>
        <w:jc w:val="right"/>
        <w:rPr>
          <w:rFonts w:asciiTheme="majorBidi" w:hAnsiTheme="majorBidi" w:cstheme="majorBidi"/>
          <w:sz w:val="20"/>
          <w:szCs w:val="20"/>
        </w:rPr>
      </w:pPr>
    </w:p>
    <w:p w:rsidR="007C2882" w:rsidRPr="00B10A6D" w:rsidRDefault="007C2882" w:rsidP="007C2882">
      <w:pPr>
        <w:jc w:val="right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noProof/>
          <w:sz w:val="20"/>
          <w:szCs w:val="20"/>
        </w:rPr>
        <w:drawing>
          <wp:inline distT="0" distB="0" distL="0" distR="0" wp14:anchorId="61933E69" wp14:editId="68CE335C">
            <wp:extent cx="3686175" cy="1905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882" w:rsidRPr="00B10A6D" w:rsidRDefault="007C2882" w:rsidP="001A23B8">
      <w:pPr>
        <w:rPr>
          <w:rFonts w:asciiTheme="majorBidi" w:hAnsiTheme="majorBidi" w:cstheme="majorBidi"/>
          <w:sz w:val="20"/>
          <w:szCs w:val="20"/>
        </w:rPr>
      </w:pPr>
    </w:p>
    <w:p w:rsidR="007C2882" w:rsidRPr="00B10A6D" w:rsidRDefault="007C2882" w:rsidP="001A23B8">
      <w:pPr>
        <w:rPr>
          <w:rFonts w:asciiTheme="majorBidi" w:hAnsiTheme="majorBidi" w:cstheme="majorBidi"/>
          <w:sz w:val="20"/>
          <w:szCs w:val="20"/>
          <w:rtl/>
        </w:rPr>
      </w:pPr>
    </w:p>
    <w:p w:rsidR="001A23B8" w:rsidRPr="00B10A6D" w:rsidRDefault="001A23B8" w:rsidP="001A23B8">
      <w:pPr>
        <w:rPr>
          <w:rFonts w:asciiTheme="majorBidi" w:hAnsiTheme="majorBidi" w:cstheme="majorBidi"/>
          <w:lang w:bidi="fa-IR"/>
        </w:rPr>
      </w:pPr>
    </w:p>
    <w:p w:rsidR="007C2882" w:rsidRPr="00B10A6D" w:rsidRDefault="007C2882" w:rsidP="001A23B8">
      <w:pPr>
        <w:rPr>
          <w:rFonts w:asciiTheme="majorBidi" w:hAnsiTheme="majorBidi" w:cstheme="majorBidi"/>
          <w:lang w:bidi="fa-IR"/>
        </w:rPr>
      </w:pPr>
    </w:p>
    <w:p w:rsidR="007C2882" w:rsidRPr="00B10A6D" w:rsidRDefault="007C2882" w:rsidP="001A23B8">
      <w:pPr>
        <w:rPr>
          <w:rFonts w:asciiTheme="majorBidi" w:hAnsiTheme="majorBidi" w:cstheme="majorBidi"/>
          <w:rtl/>
          <w:lang w:bidi="fa-IR"/>
        </w:rPr>
      </w:pPr>
    </w:p>
    <w:p w:rsidR="007C2882" w:rsidRPr="00757419" w:rsidRDefault="007C2882" w:rsidP="001A23B8">
      <w:pPr>
        <w:rPr>
          <w:rFonts w:asciiTheme="majorBidi" w:hAnsiTheme="majorBidi" w:cstheme="majorBidi"/>
          <w:b/>
          <w:bCs/>
          <w:lang w:bidi="fa-IR"/>
        </w:rPr>
      </w:pPr>
      <w:bookmarkStart w:id="5" w:name="_GoBack"/>
      <w:r w:rsidRPr="00757419">
        <w:rPr>
          <w:rFonts w:asciiTheme="majorBidi" w:hAnsiTheme="majorBidi" w:cstheme="majorBidi"/>
          <w:b/>
          <w:bCs/>
          <w:lang w:bidi="fa-IR"/>
        </w:rPr>
        <w:lastRenderedPageBreak/>
        <w:t>Deep Component:</w:t>
      </w:r>
    </w:p>
    <w:bookmarkEnd w:id="5"/>
    <w:p w:rsidR="007A7DE8" w:rsidRPr="00B10A6D" w:rsidRDefault="007A7DE8" w:rsidP="007A7DE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>The deep component is a feed-forward neural network,</w:t>
      </w:r>
    </w:p>
    <w:p w:rsidR="007A7DE8" w:rsidRPr="00B10A6D" w:rsidRDefault="007A7DE8" w:rsidP="007A7DE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which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is used to learn high-order feature interactions. As</w:t>
      </w:r>
    </w:p>
    <w:p w:rsidR="007A7DE8" w:rsidRPr="00B10A6D" w:rsidRDefault="007A7DE8" w:rsidP="007A7DE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shown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in Figure 3, a data record (a vector) is fed into the neural</w:t>
      </w:r>
    </w:p>
    <w:p w:rsidR="007A7DE8" w:rsidRPr="00B10A6D" w:rsidRDefault="007A7DE8" w:rsidP="007A7DE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network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>. Compared to neural networks with image [He</w:t>
      </w:r>
    </w:p>
    <w:p w:rsidR="007A7DE8" w:rsidRPr="00B10A6D" w:rsidRDefault="007A7DE8" w:rsidP="007A7DE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>et al., 2016] or audio [Boulanger-Lewandowski et al., 2013]</w:t>
      </w:r>
    </w:p>
    <w:p w:rsidR="007A7DE8" w:rsidRPr="00B10A6D" w:rsidRDefault="007A7DE8" w:rsidP="007A7DE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data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as input, which is purely continuous and dense, the input</w:t>
      </w:r>
    </w:p>
    <w:p w:rsidR="007A7DE8" w:rsidRPr="00B10A6D" w:rsidRDefault="007A7DE8" w:rsidP="007A7DE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of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CTR prediction is quite different, which requires a</w:t>
      </w:r>
    </w:p>
    <w:p w:rsidR="007A7DE8" w:rsidRPr="00B10A6D" w:rsidRDefault="007A7DE8" w:rsidP="007A7DE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new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network architecture design. Specifically, the raw feature</w:t>
      </w:r>
    </w:p>
    <w:p w:rsidR="007A7DE8" w:rsidRPr="00B10A6D" w:rsidRDefault="007A7DE8" w:rsidP="007A7DE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input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vector for CTR prediction is usually highly sparse</w:t>
      </w:r>
      <w:r w:rsidRPr="00B10A6D">
        <w:rPr>
          <w:rFonts w:asciiTheme="majorBidi" w:hAnsiTheme="majorBidi" w:cstheme="majorBidi"/>
          <w:sz w:val="14"/>
          <w:szCs w:val="14"/>
        </w:rPr>
        <w:t>3</w:t>
      </w:r>
      <w:r w:rsidRPr="00B10A6D">
        <w:rPr>
          <w:rFonts w:asciiTheme="majorBidi" w:hAnsiTheme="majorBidi" w:cstheme="majorBidi"/>
          <w:sz w:val="20"/>
          <w:szCs w:val="20"/>
        </w:rPr>
        <w:t>,</w:t>
      </w:r>
    </w:p>
    <w:p w:rsidR="007A7DE8" w:rsidRPr="00B10A6D" w:rsidRDefault="007A7DE8" w:rsidP="007A7DE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super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high-dimensional</w:t>
      </w:r>
      <w:r w:rsidRPr="00B10A6D">
        <w:rPr>
          <w:rFonts w:asciiTheme="majorBidi" w:hAnsiTheme="majorBidi" w:cstheme="majorBidi"/>
          <w:sz w:val="14"/>
          <w:szCs w:val="14"/>
        </w:rPr>
        <w:t>4</w:t>
      </w:r>
      <w:r w:rsidRPr="00B10A6D">
        <w:rPr>
          <w:rFonts w:asciiTheme="majorBidi" w:hAnsiTheme="majorBidi" w:cstheme="majorBidi"/>
          <w:sz w:val="20"/>
          <w:szCs w:val="20"/>
        </w:rPr>
        <w:t>, categorical-continuous-mixed, and</w:t>
      </w:r>
    </w:p>
    <w:p w:rsidR="007A7DE8" w:rsidRPr="00B10A6D" w:rsidRDefault="007A7DE8" w:rsidP="007A7DE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grouped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in fields (e.g., gender, location, age). This suggests</w:t>
      </w:r>
    </w:p>
    <w:p w:rsidR="007A7DE8" w:rsidRPr="00B10A6D" w:rsidRDefault="007A7DE8" w:rsidP="007A7DE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an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embedding layer to compress the input vector to a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lowdimensional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>,</w:t>
      </w:r>
    </w:p>
    <w:p w:rsidR="007A7DE8" w:rsidRPr="00B10A6D" w:rsidRDefault="007A7DE8" w:rsidP="007A7DE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dense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real-value vector before further feeding</w:t>
      </w:r>
    </w:p>
    <w:p w:rsidR="007A7DE8" w:rsidRPr="00B10A6D" w:rsidRDefault="007A7DE8" w:rsidP="007A7DE8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into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the first hidden layer, otherwise the network can be overwhelming</w:t>
      </w:r>
    </w:p>
    <w:p w:rsidR="007C2882" w:rsidRPr="00B10A6D" w:rsidRDefault="007A7DE8" w:rsidP="007A7DE8">
      <w:pPr>
        <w:rPr>
          <w:rFonts w:asciiTheme="majorBidi" w:hAnsiTheme="majorBidi" w:cstheme="majorBidi"/>
          <w:lang w:bidi="fa-IR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to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train.</w:t>
      </w:r>
    </w:p>
    <w:p w:rsidR="007C2882" w:rsidRPr="00B10A6D" w:rsidRDefault="007C2882" w:rsidP="001A23B8">
      <w:pPr>
        <w:rPr>
          <w:rFonts w:asciiTheme="majorBidi" w:hAnsiTheme="majorBidi" w:cstheme="majorBidi"/>
          <w:lang w:bidi="fa-IR"/>
        </w:rPr>
      </w:pPr>
    </w:p>
    <w:p w:rsidR="007C2882" w:rsidRPr="00B10A6D" w:rsidRDefault="007C2882" w:rsidP="001A23B8">
      <w:pPr>
        <w:rPr>
          <w:rFonts w:asciiTheme="majorBidi" w:hAnsiTheme="majorBidi" w:cstheme="majorBidi"/>
          <w:lang w:bidi="fa-IR"/>
        </w:rPr>
      </w:pPr>
    </w:p>
    <w:p w:rsidR="007C2882" w:rsidRPr="00B10A6D" w:rsidRDefault="007C2882" w:rsidP="001A23B8">
      <w:pPr>
        <w:rPr>
          <w:rFonts w:asciiTheme="majorBidi" w:hAnsiTheme="majorBidi" w:cstheme="majorBidi"/>
          <w:lang w:bidi="fa-IR"/>
        </w:rPr>
      </w:pPr>
    </w:p>
    <w:p w:rsidR="0015190D" w:rsidRPr="00B10A6D" w:rsidRDefault="007C2882" w:rsidP="001A23B8">
      <w:pPr>
        <w:rPr>
          <w:rFonts w:asciiTheme="majorBidi" w:hAnsiTheme="majorBidi" w:cstheme="majorBidi"/>
          <w:lang w:bidi="fa-IR"/>
        </w:rPr>
      </w:pPr>
      <w:r w:rsidRPr="00B10A6D">
        <w:rPr>
          <w:rFonts w:asciiTheme="majorBidi" w:hAnsiTheme="majorBidi" w:cstheme="majorBidi"/>
          <w:noProof/>
        </w:rPr>
        <w:drawing>
          <wp:inline distT="0" distB="0" distL="0" distR="0">
            <wp:extent cx="3800475" cy="2105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882" w:rsidRPr="00B10A6D" w:rsidRDefault="0015190D" w:rsidP="0015190D">
      <w:pPr>
        <w:rPr>
          <w:rFonts w:asciiTheme="majorBidi" w:hAnsiTheme="majorBidi" w:cstheme="majorBidi"/>
          <w:rtl/>
          <w:lang w:bidi="fa-IR"/>
        </w:rPr>
      </w:pPr>
      <w:r w:rsidRPr="00B10A6D">
        <w:rPr>
          <w:rFonts w:asciiTheme="majorBidi" w:hAnsiTheme="majorBidi" w:cstheme="majorBidi"/>
          <w:noProof/>
        </w:rPr>
        <w:drawing>
          <wp:inline distT="0" distB="0" distL="0" distR="0">
            <wp:extent cx="5172075" cy="15621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90D" w:rsidRPr="00B10A6D" w:rsidRDefault="0015190D" w:rsidP="0015190D">
      <w:pPr>
        <w:rPr>
          <w:rFonts w:asciiTheme="majorBidi" w:hAnsiTheme="majorBidi" w:cstheme="majorBidi"/>
          <w:rtl/>
          <w:lang w:bidi="fa-IR"/>
        </w:rPr>
      </w:pPr>
    </w:p>
    <w:p w:rsidR="002E20E6" w:rsidRPr="00B10A6D" w:rsidRDefault="002E20E6" w:rsidP="0015190D">
      <w:pPr>
        <w:rPr>
          <w:rFonts w:asciiTheme="majorBidi" w:hAnsiTheme="majorBidi" w:cstheme="majorBidi"/>
          <w:rtl/>
          <w:lang w:bidi="fa-IR"/>
        </w:rPr>
      </w:pPr>
      <w:r w:rsidRPr="00B10A6D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13B32BAA" wp14:editId="5BAE7845">
            <wp:extent cx="3038475" cy="2762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450" w:rsidRPr="00B10A6D" w:rsidRDefault="001E4450" w:rsidP="0015190D">
      <w:pPr>
        <w:rPr>
          <w:rFonts w:asciiTheme="majorBidi" w:hAnsiTheme="majorBidi" w:cstheme="majorBidi"/>
          <w:rtl/>
          <w:lang w:bidi="fa-IR"/>
        </w:rPr>
      </w:pPr>
    </w:p>
    <w:p w:rsidR="001E4450" w:rsidRPr="00B10A6D" w:rsidRDefault="001E4450" w:rsidP="001E4450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>It is worth pointing out that FM component and deep component</w:t>
      </w:r>
    </w:p>
    <w:p w:rsidR="001E4450" w:rsidRPr="00B10A6D" w:rsidRDefault="001E4450" w:rsidP="001E4450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share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the same feature embedding, which brings two</w:t>
      </w:r>
    </w:p>
    <w:p w:rsidR="001E4450" w:rsidRPr="00B10A6D" w:rsidRDefault="001E4450" w:rsidP="001E4450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important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benefits: 1) it learns both low- and high-order feature</w:t>
      </w:r>
    </w:p>
    <w:p w:rsidR="001E4450" w:rsidRPr="00B10A6D" w:rsidRDefault="001E4450" w:rsidP="001E4450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interactions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from raw features; 2) there is no need for expertise</w:t>
      </w:r>
    </w:p>
    <w:p w:rsidR="001E4450" w:rsidRPr="00B10A6D" w:rsidRDefault="001E4450" w:rsidP="001E4450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feature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engineering of the input, as required in Wide</w:t>
      </w:r>
      <w:r w:rsidRPr="00B10A6D">
        <w:rPr>
          <w:rFonts w:asciiTheme="majorBidi" w:hAnsiTheme="majorBidi" w:cstheme="majorBidi"/>
          <w:sz w:val="20"/>
          <w:szCs w:val="20"/>
          <w:rtl/>
        </w:rPr>
        <w:t xml:space="preserve"> </w:t>
      </w:r>
      <w:r w:rsidRPr="00B10A6D">
        <w:rPr>
          <w:rFonts w:asciiTheme="majorBidi" w:hAnsiTheme="majorBidi" w:cstheme="majorBidi"/>
          <w:sz w:val="20"/>
          <w:szCs w:val="20"/>
        </w:rPr>
        <w:t>&amp; Deep [Cheng et al., 2016].</w:t>
      </w:r>
    </w:p>
    <w:p w:rsidR="001E2246" w:rsidRPr="00B10A6D" w:rsidRDefault="001E2246" w:rsidP="0015190D">
      <w:pPr>
        <w:rPr>
          <w:rFonts w:asciiTheme="majorBidi" w:hAnsiTheme="majorBidi" w:cstheme="majorBidi"/>
          <w:lang w:bidi="fa-IR"/>
        </w:rPr>
      </w:pPr>
    </w:p>
    <w:p w:rsidR="001E2246" w:rsidRPr="00B10A6D" w:rsidRDefault="001E2246" w:rsidP="001E2246">
      <w:pPr>
        <w:rPr>
          <w:rFonts w:asciiTheme="majorBidi" w:hAnsiTheme="majorBidi" w:cstheme="majorBidi"/>
          <w:lang w:bidi="fa-IR"/>
        </w:rPr>
      </w:pPr>
    </w:p>
    <w:p w:rsidR="001E2246" w:rsidRPr="00B10A6D" w:rsidRDefault="001E2246" w:rsidP="001E2246">
      <w:pPr>
        <w:rPr>
          <w:rFonts w:asciiTheme="majorBidi" w:hAnsiTheme="majorBidi" w:cstheme="majorBidi"/>
          <w:lang w:bidi="fa-IR"/>
        </w:rPr>
      </w:pPr>
    </w:p>
    <w:p w:rsidR="001E2246" w:rsidRPr="00B10A6D" w:rsidRDefault="001E2246" w:rsidP="001E2246">
      <w:pPr>
        <w:rPr>
          <w:rFonts w:asciiTheme="majorBidi" w:hAnsiTheme="majorBidi" w:cstheme="majorBidi"/>
          <w:lang w:bidi="fa-IR"/>
        </w:rPr>
      </w:pPr>
    </w:p>
    <w:p w:rsidR="001E2246" w:rsidRPr="00B10A6D" w:rsidRDefault="001E2246" w:rsidP="001E2246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b/>
          <w:bCs/>
          <w:rtl/>
        </w:rPr>
      </w:pPr>
      <w:r w:rsidRPr="00B10A6D">
        <w:rPr>
          <w:rFonts w:asciiTheme="majorBidi" w:hAnsiTheme="majorBidi" w:cstheme="majorBidi"/>
          <w:b/>
          <w:bCs/>
        </w:rPr>
        <w:t>Relationship with the other Neural Networks</w:t>
      </w:r>
      <w:r w:rsidRPr="00B10A6D">
        <w:rPr>
          <w:rFonts w:asciiTheme="majorBidi" w:hAnsiTheme="majorBidi" w:cstheme="majorBidi"/>
          <w:b/>
          <w:bCs/>
          <w:rtl/>
        </w:rPr>
        <w:t>:</w:t>
      </w:r>
    </w:p>
    <w:p w:rsidR="001E2246" w:rsidRPr="00B10A6D" w:rsidRDefault="001E2246" w:rsidP="001E2246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rtl/>
        </w:rPr>
      </w:pPr>
    </w:p>
    <w:p w:rsidR="001E2246" w:rsidRPr="00B10A6D" w:rsidRDefault="001E2246" w:rsidP="001E2246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</w:rPr>
      </w:pPr>
    </w:p>
    <w:p w:rsidR="001E2246" w:rsidRPr="00B10A6D" w:rsidRDefault="001E2246" w:rsidP="001E2246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>Inspired by the enormous success of deep learning in various</w:t>
      </w:r>
    </w:p>
    <w:p w:rsidR="001E2246" w:rsidRPr="00B10A6D" w:rsidRDefault="001E2246" w:rsidP="001E2246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applications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>, several deep models for CTR prediction</w:t>
      </w:r>
    </w:p>
    <w:p w:rsidR="001E2246" w:rsidRPr="00B10A6D" w:rsidRDefault="001E2246" w:rsidP="001E2246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are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developed recently. This section compares the proposed</w:t>
      </w:r>
    </w:p>
    <w:p w:rsidR="001E2246" w:rsidRPr="00B10A6D" w:rsidRDefault="001E2246" w:rsidP="001E2246">
      <w:pPr>
        <w:rPr>
          <w:rFonts w:asciiTheme="majorBidi" w:hAnsiTheme="majorBidi" w:cstheme="majorBidi"/>
          <w:lang w:bidi="fa-IR"/>
        </w:rPr>
      </w:pPr>
      <w:proofErr w:type="spellStart"/>
      <w:r w:rsidRPr="00B10A6D">
        <w:rPr>
          <w:rFonts w:asciiTheme="majorBidi" w:hAnsiTheme="majorBidi" w:cstheme="majorBidi"/>
          <w:sz w:val="20"/>
          <w:szCs w:val="20"/>
        </w:rPr>
        <w:t>DeepFM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 xml:space="preserve"> with existing deep models for CTR prediction.</w:t>
      </w:r>
    </w:p>
    <w:p w:rsidR="001E2246" w:rsidRPr="00B10A6D" w:rsidRDefault="001E2246" w:rsidP="001E2246">
      <w:pPr>
        <w:rPr>
          <w:rFonts w:asciiTheme="majorBidi" w:hAnsiTheme="majorBidi" w:cstheme="majorBidi"/>
          <w:lang w:bidi="fa-IR"/>
        </w:rPr>
      </w:pPr>
    </w:p>
    <w:p w:rsidR="001E2246" w:rsidRPr="00B10A6D" w:rsidRDefault="001E2246" w:rsidP="001E2246">
      <w:pPr>
        <w:rPr>
          <w:rFonts w:asciiTheme="majorBidi" w:hAnsiTheme="majorBidi" w:cstheme="majorBidi"/>
          <w:lang w:bidi="fa-IR"/>
        </w:rPr>
      </w:pPr>
    </w:p>
    <w:p w:rsidR="001E2246" w:rsidRPr="00B10A6D" w:rsidRDefault="001E2246" w:rsidP="001E2246">
      <w:pPr>
        <w:rPr>
          <w:rFonts w:asciiTheme="majorBidi" w:hAnsiTheme="majorBidi" w:cstheme="majorBidi"/>
          <w:lang w:bidi="fa-IR"/>
        </w:rPr>
      </w:pPr>
      <w:r w:rsidRPr="00B10A6D">
        <w:rPr>
          <w:rFonts w:asciiTheme="majorBidi" w:hAnsiTheme="majorBidi" w:cstheme="majorBidi"/>
          <w:noProof/>
        </w:rPr>
        <w:drawing>
          <wp:inline distT="0" distB="0" distL="0" distR="0">
            <wp:extent cx="5486400" cy="125494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246" w:rsidRPr="00B10A6D" w:rsidRDefault="001E2246" w:rsidP="001E2246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>The relationship between</w:t>
      </w:r>
      <w:r w:rsidRPr="00B10A6D">
        <w:rPr>
          <w:rFonts w:asciiTheme="majorBidi" w:hAnsiTheme="majorBidi" w:cstheme="majorBidi"/>
          <w:sz w:val="20"/>
          <w:szCs w:val="20"/>
          <w:rtl/>
        </w:rPr>
        <w:t xml:space="preserve">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DeepFM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 xml:space="preserve"> and the other deep models in four aspects </w:t>
      </w:r>
      <w:proofErr w:type="gramStart"/>
      <w:r w:rsidRPr="00B10A6D">
        <w:rPr>
          <w:rFonts w:asciiTheme="majorBidi" w:hAnsiTheme="majorBidi" w:cstheme="majorBidi"/>
          <w:sz w:val="20"/>
          <w:szCs w:val="20"/>
        </w:rPr>
        <w:t>is presented</w:t>
      </w:r>
      <w:proofErr w:type="gramEnd"/>
    </w:p>
    <w:p w:rsidR="001E2246" w:rsidRPr="00B10A6D" w:rsidRDefault="001E2246" w:rsidP="001E2246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in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Table 1. As can be seen,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DeepFM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 xml:space="preserve"> is the only model</w:t>
      </w:r>
    </w:p>
    <w:p w:rsidR="0015190D" w:rsidRPr="00B10A6D" w:rsidRDefault="001E2246" w:rsidP="001E2246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that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requires no pre-training and no feature engineering, and</w:t>
      </w:r>
      <w:r w:rsidRPr="00B10A6D">
        <w:rPr>
          <w:rFonts w:asciiTheme="majorBidi" w:hAnsiTheme="majorBidi" w:cstheme="majorBidi"/>
          <w:sz w:val="20"/>
          <w:szCs w:val="20"/>
          <w:rtl/>
        </w:rPr>
        <w:t xml:space="preserve"> </w:t>
      </w:r>
      <w:r w:rsidRPr="00B10A6D">
        <w:rPr>
          <w:rFonts w:asciiTheme="majorBidi" w:hAnsiTheme="majorBidi" w:cstheme="majorBidi"/>
          <w:sz w:val="20"/>
          <w:szCs w:val="20"/>
        </w:rPr>
        <w:t>captures both low- and high-order feature interactions.</w:t>
      </w:r>
    </w:p>
    <w:p w:rsidR="00C07B6F" w:rsidRPr="00B10A6D" w:rsidRDefault="005A698B" w:rsidP="005A698B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43CC8CD9" wp14:editId="1A4C02A5">
            <wp:extent cx="5019675" cy="16478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B6F" w:rsidRPr="00B10A6D" w:rsidRDefault="00C07B6F" w:rsidP="00C07B6F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b/>
          <w:bCs/>
          <w:sz w:val="20"/>
          <w:szCs w:val="20"/>
          <w:rtl/>
        </w:rPr>
      </w:pPr>
      <w:r w:rsidRPr="00B10A6D">
        <w:rPr>
          <w:rFonts w:asciiTheme="majorBidi" w:hAnsiTheme="majorBidi" w:cstheme="majorBidi"/>
          <w:b/>
          <w:bCs/>
          <w:sz w:val="20"/>
          <w:szCs w:val="20"/>
        </w:rPr>
        <w:t xml:space="preserve">FNN: </w:t>
      </w:r>
    </w:p>
    <w:p w:rsidR="00C07B6F" w:rsidRPr="00B10A6D" w:rsidRDefault="00C07B6F" w:rsidP="00C07B6F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 xml:space="preserve">As </w:t>
      </w:r>
      <w:proofErr w:type="gramStart"/>
      <w:r w:rsidRPr="00B10A6D">
        <w:rPr>
          <w:rFonts w:asciiTheme="majorBidi" w:hAnsiTheme="majorBidi" w:cstheme="majorBidi"/>
          <w:sz w:val="20"/>
          <w:szCs w:val="20"/>
        </w:rPr>
        <w:t>Figure</w:t>
      </w:r>
      <w:r w:rsidRPr="00B10A6D">
        <w:rPr>
          <w:rFonts w:asciiTheme="majorBidi" w:hAnsiTheme="majorBidi" w:cstheme="majorBidi"/>
          <w:sz w:val="20"/>
          <w:szCs w:val="20"/>
          <w:rtl/>
        </w:rPr>
        <w:t xml:space="preserve"> </w:t>
      </w:r>
      <w:r w:rsidRPr="00B10A6D">
        <w:rPr>
          <w:rFonts w:asciiTheme="majorBidi" w:hAnsiTheme="majorBidi" w:cstheme="majorBidi"/>
          <w:sz w:val="20"/>
          <w:szCs w:val="20"/>
        </w:rPr>
        <w:t xml:space="preserve"> shows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>, FNN is a FM-initialized feedforward</w:t>
      </w:r>
    </w:p>
    <w:p w:rsidR="00C07B6F" w:rsidRPr="00B10A6D" w:rsidRDefault="00C07B6F" w:rsidP="00C07B6F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neural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network [Zhang et al., 2016]. The FM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pretraining</w:t>
      </w:r>
      <w:proofErr w:type="spellEnd"/>
    </w:p>
    <w:p w:rsidR="00C07B6F" w:rsidRPr="00B10A6D" w:rsidRDefault="00C07B6F" w:rsidP="00C07B6F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strategy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results in two limitations: 1) the embedding</w:t>
      </w:r>
    </w:p>
    <w:p w:rsidR="00C07B6F" w:rsidRPr="00B10A6D" w:rsidRDefault="00C07B6F" w:rsidP="00C07B6F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parameters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might be over affected by FM; 2) the efficiency is</w:t>
      </w:r>
    </w:p>
    <w:p w:rsidR="00C07B6F" w:rsidRPr="00B10A6D" w:rsidRDefault="00C07B6F" w:rsidP="00C07B6F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reduced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by the overhead introduced by the pre-training stage.</w:t>
      </w:r>
    </w:p>
    <w:p w:rsidR="00C07B6F" w:rsidRPr="00B10A6D" w:rsidRDefault="00C07B6F" w:rsidP="00C07B6F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>In addition, FNN captures only high-order feature interactions.</w:t>
      </w:r>
    </w:p>
    <w:p w:rsidR="00C07B6F" w:rsidRPr="00B10A6D" w:rsidRDefault="00C07B6F" w:rsidP="00C07B6F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 xml:space="preserve">In contrast,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DeepFM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 xml:space="preserve"> needs no pre-training and learns</w:t>
      </w:r>
    </w:p>
    <w:p w:rsidR="00C07B6F" w:rsidRPr="00B10A6D" w:rsidRDefault="00C07B6F" w:rsidP="00C07B6F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both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high- and low-order feature interactions.</w:t>
      </w:r>
    </w:p>
    <w:p w:rsidR="002E6ABA" w:rsidRPr="00B10A6D" w:rsidRDefault="002E6ABA" w:rsidP="00C07B6F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</w:rPr>
      </w:pPr>
    </w:p>
    <w:p w:rsidR="002E6ABA" w:rsidRPr="00B10A6D" w:rsidRDefault="002E6ABA" w:rsidP="00C07B6F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</w:rPr>
      </w:pPr>
    </w:p>
    <w:p w:rsidR="002E6ABA" w:rsidRPr="00B10A6D" w:rsidRDefault="002E6ABA" w:rsidP="00C07B6F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</w:p>
    <w:p w:rsidR="002E6ABA" w:rsidRPr="00B10A6D" w:rsidRDefault="00C07B6F" w:rsidP="00C07B6F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b/>
          <w:bCs/>
          <w:sz w:val="20"/>
          <w:szCs w:val="20"/>
          <w:rtl/>
        </w:rPr>
      </w:pPr>
      <w:r w:rsidRPr="00B10A6D">
        <w:rPr>
          <w:rFonts w:asciiTheme="majorBidi" w:hAnsiTheme="majorBidi" w:cstheme="majorBidi"/>
          <w:b/>
          <w:bCs/>
          <w:sz w:val="20"/>
          <w:szCs w:val="20"/>
        </w:rPr>
        <w:t>PNN:</w:t>
      </w:r>
    </w:p>
    <w:p w:rsidR="00C07B6F" w:rsidRPr="00B10A6D" w:rsidRDefault="00C07B6F" w:rsidP="00C07B6F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 xml:space="preserve"> For the purpose of capturing high-order feature interactions,</w:t>
      </w:r>
    </w:p>
    <w:p w:rsidR="00C07B6F" w:rsidRPr="00B10A6D" w:rsidRDefault="00C07B6F" w:rsidP="00C07B6F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>PNN imposes a product layer between the embedding</w:t>
      </w:r>
    </w:p>
    <w:p w:rsidR="002E6ABA" w:rsidRPr="00B10A6D" w:rsidRDefault="00C07B6F" w:rsidP="00C07B6F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layer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and the first hidden layer [Qu et al., 2016]. </w:t>
      </w:r>
    </w:p>
    <w:p w:rsidR="00C07B6F" w:rsidRPr="00B10A6D" w:rsidRDefault="002E6ABA" w:rsidP="002E6AB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>According</w:t>
      </w:r>
      <w:r w:rsidRPr="00B10A6D">
        <w:rPr>
          <w:rFonts w:asciiTheme="majorBidi" w:hAnsiTheme="majorBidi" w:cstheme="majorBidi"/>
          <w:sz w:val="20"/>
          <w:szCs w:val="20"/>
          <w:rtl/>
        </w:rPr>
        <w:t xml:space="preserve"> </w:t>
      </w:r>
      <w:r w:rsidR="00C07B6F" w:rsidRPr="00B10A6D">
        <w:rPr>
          <w:rFonts w:asciiTheme="majorBidi" w:hAnsiTheme="majorBidi" w:cstheme="majorBidi"/>
          <w:sz w:val="20"/>
          <w:szCs w:val="20"/>
        </w:rPr>
        <w:t>to different types of product operation, there are three variants:</w:t>
      </w:r>
    </w:p>
    <w:p w:rsidR="00C07B6F" w:rsidRPr="00B10A6D" w:rsidRDefault="00C07B6F" w:rsidP="00C07B6F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>IPNN, OPNN, and PNN</w:t>
      </w:r>
      <w:r w:rsidRPr="00B10A6D">
        <w:rPr>
          <w:rFonts w:ascii="Cambria Math" w:hAnsi="Cambria Math" w:cs="Cambria Math"/>
          <w:sz w:val="20"/>
          <w:szCs w:val="20"/>
        </w:rPr>
        <w:t>⇤</w:t>
      </w:r>
      <w:r w:rsidRPr="00B10A6D">
        <w:rPr>
          <w:rFonts w:asciiTheme="majorBidi" w:hAnsiTheme="majorBidi" w:cstheme="majorBidi"/>
          <w:sz w:val="20"/>
          <w:szCs w:val="20"/>
        </w:rPr>
        <w:t xml:space="preserve">, where IPNN </w:t>
      </w:r>
      <w:proofErr w:type="gramStart"/>
      <w:r w:rsidRPr="00B10A6D">
        <w:rPr>
          <w:rFonts w:asciiTheme="majorBidi" w:hAnsiTheme="majorBidi" w:cstheme="majorBidi"/>
          <w:sz w:val="20"/>
          <w:szCs w:val="20"/>
        </w:rPr>
        <w:t>is based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on inner</w:t>
      </w:r>
    </w:p>
    <w:p w:rsidR="00C07B6F" w:rsidRPr="00B10A6D" w:rsidRDefault="00C07B6F" w:rsidP="00C07B6F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product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of vectors, OPNN is based on outer product, and</w:t>
      </w:r>
    </w:p>
    <w:p w:rsidR="00C07B6F" w:rsidRPr="00B10A6D" w:rsidRDefault="00C07B6F" w:rsidP="00C07B6F">
      <w:pPr>
        <w:rPr>
          <w:rFonts w:asciiTheme="majorBidi" w:hAnsiTheme="majorBidi" w:cstheme="majorBidi"/>
          <w:sz w:val="20"/>
          <w:szCs w:val="20"/>
          <w:rtl/>
        </w:rPr>
      </w:pPr>
    </w:p>
    <w:p w:rsidR="005A698B" w:rsidRPr="00B10A6D" w:rsidRDefault="00C07B6F" w:rsidP="00C07B6F">
      <w:pPr>
        <w:rPr>
          <w:rFonts w:asciiTheme="majorBidi" w:hAnsiTheme="majorBidi" w:cstheme="majorBidi"/>
          <w:sz w:val="20"/>
          <w:szCs w:val="20"/>
          <w:rtl/>
        </w:rPr>
      </w:pPr>
      <w:r w:rsidRPr="00B10A6D">
        <w:rPr>
          <w:rFonts w:asciiTheme="majorBidi" w:hAnsiTheme="majorBidi" w:cstheme="majorBidi"/>
          <w:sz w:val="20"/>
          <w:szCs w:val="20"/>
        </w:rPr>
        <w:t>PNN</w:t>
      </w:r>
      <w:r w:rsidRPr="00B10A6D">
        <w:rPr>
          <w:rFonts w:ascii="Cambria Math" w:hAnsi="Cambria Math" w:cs="Cambria Math"/>
          <w:sz w:val="20"/>
          <w:szCs w:val="20"/>
        </w:rPr>
        <w:t>⇤</w:t>
      </w:r>
      <w:r w:rsidRPr="00B10A6D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B10A6D">
        <w:rPr>
          <w:rFonts w:asciiTheme="majorBidi" w:hAnsiTheme="majorBidi" w:cstheme="majorBidi"/>
          <w:sz w:val="20"/>
          <w:szCs w:val="20"/>
        </w:rPr>
        <w:t>is based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on both inner and outer products.</w:t>
      </w:r>
    </w:p>
    <w:p w:rsidR="00C07B6F" w:rsidRPr="00B10A6D" w:rsidRDefault="00C07B6F" w:rsidP="00C07B6F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>To make the computation more efficient, the authors proposed</w:t>
      </w:r>
    </w:p>
    <w:p w:rsidR="00C07B6F" w:rsidRPr="00B10A6D" w:rsidRDefault="00C07B6F" w:rsidP="00C07B6F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the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approximated computations of both inner and outer</w:t>
      </w:r>
    </w:p>
    <w:p w:rsidR="00C07B6F" w:rsidRPr="00B10A6D" w:rsidRDefault="00C07B6F" w:rsidP="00C07B6F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products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>: 1) the inner product is approximately computed by</w:t>
      </w:r>
    </w:p>
    <w:p w:rsidR="00C07B6F" w:rsidRPr="00B10A6D" w:rsidRDefault="00C07B6F" w:rsidP="00C07B6F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eliminating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some neurons; 2) the outer product is approximately</w:t>
      </w:r>
    </w:p>
    <w:p w:rsidR="00C07B6F" w:rsidRPr="00B10A6D" w:rsidRDefault="00C07B6F" w:rsidP="00C07B6F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computed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by compressing m k-dimensional feature</w:t>
      </w:r>
    </w:p>
    <w:p w:rsidR="00C07B6F" w:rsidRPr="00B10A6D" w:rsidRDefault="00C07B6F" w:rsidP="00C07B6F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vectors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to one k-dimensional vector. However, we find that</w:t>
      </w:r>
    </w:p>
    <w:p w:rsidR="00C07B6F" w:rsidRPr="00B10A6D" w:rsidRDefault="00C07B6F" w:rsidP="00C07B6F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the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outer product is less reliable than the inner product, since</w:t>
      </w:r>
    </w:p>
    <w:p w:rsidR="00C07B6F" w:rsidRPr="00B10A6D" w:rsidRDefault="00C07B6F" w:rsidP="00C07B6F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the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approximated computation of outer product loses much</w:t>
      </w:r>
    </w:p>
    <w:p w:rsidR="00C07B6F" w:rsidRPr="00B10A6D" w:rsidRDefault="00C07B6F" w:rsidP="00C07B6F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information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that makes the result unstable. Although inner</w:t>
      </w:r>
    </w:p>
    <w:p w:rsidR="00C07B6F" w:rsidRPr="00B10A6D" w:rsidRDefault="00C07B6F" w:rsidP="00C07B6F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product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is more reliable, it still suffers from high computational</w:t>
      </w:r>
    </w:p>
    <w:p w:rsidR="00C07B6F" w:rsidRPr="00B10A6D" w:rsidRDefault="00C07B6F" w:rsidP="00C07B6F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complexity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>, because the output of the product layer is</w:t>
      </w:r>
    </w:p>
    <w:p w:rsidR="00C07B6F" w:rsidRPr="00B10A6D" w:rsidRDefault="00C07B6F" w:rsidP="00C07B6F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connected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to all neurons of the first hidden layer. Different</w:t>
      </w:r>
    </w:p>
    <w:p w:rsidR="00C07B6F" w:rsidRPr="00B10A6D" w:rsidRDefault="00C07B6F" w:rsidP="00C07B6F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from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PNN, the output of the product layer in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DeepFM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 xml:space="preserve"> only</w:t>
      </w:r>
    </w:p>
    <w:p w:rsidR="00C07B6F" w:rsidRPr="00B10A6D" w:rsidRDefault="00C07B6F" w:rsidP="00C07B6F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connects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to the final output layer (one neuron). Like FNN, all</w:t>
      </w:r>
    </w:p>
    <w:p w:rsidR="00C07B6F" w:rsidRPr="00B10A6D" w:rsidRDefault="00C07B6F" w:rsidP="00C07B6F">
      <w:pPr>
        <w:rPr>
          <w:rFonts w:asciiTheme="majorBidi" w:hAnsiTheme="majorBidi" w:cstheme="majorBidi"/>
          <w:sz w:val="20"/>
          <w:szCs w:val="20"/>
          <w:rtl/>
        </w:rPr>
      </w:pPr>
      <w:r w:rsidRPr="00B10A6D">
        <w:rPr>
          <w:rFonts w:asciiTheme="majorBidi" w:hAnsiTheme="majorBidi" w:cstheme="majorBidi"/>
          <w:sz w:val="20"/>
          <w:szCs w:val="20"/>
        </w:rPr>
        <w:t>PNNs ignore low-order feature interactions.</w:t>
      </w:r>
    </w:p>
    <w:p w:rsidR="002E6ABA" w:rsidRPr="00B10A6D" w:rsidRDefault="002E6ABA" w:rsidP="00C07B6F">
      <w:pPr>
        <w:rPr>
          <w:rFonts w:asciiTheme="majorBidi" w:hAnsiTheme="majorBidi" w:cstheme="majorBidi"/>
          <w:sz w:val="20"/>
          <w:szCs w:val="20"/>
          <w:rtl/>
        </w:rPr>
      </w:pPr>
    </w:p>
    <w:p w:rsidR="002E6ABA" w:rsidRPr="00B10A6D" w:rsidRDefault="002E6ABA" w:rsidP="00C07B6F">
      <w:pPr>
        <w:rPr>
          <w:rFonts w:asciiTheme="majorBidi" w:hAnsiTheme="majorBidi" w:cstheme="majorBidi"/>
          <w:sz w:val="20"/>
          <w:szCs w:val="20"/>
          <w:rtl/>
        </w:rPr>
      </w:pPr>
    </w:p>
    <w:p w:rsidR="002E6ABA" w:rsidRPr="00B10A6D" w:rsidRDefault="002E6ABA" w:rsidP="002E6AB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b/>
          <w:bCs/>
          <w:sz w:val="20"/>
          <w:szCs w:val="20"/>
          <w:rtl/>
        </w:rPr>
      </w:pPr>
      <w:r w:rsidRPr="00B10A6D">
        <w:rPr>
          <w:rFonts w:asciiTheme="majorBidi" w:hAnsiTheme="majorBidi" w:cstheme="majorBidi"/>
          <w:b/>
          <w:bCs/>
          <w:sz w:val="20"/>
          <w:szCs w:val="20"/>
        </w:rPr>
        <w:lastRenderedPageBreak/>
        <w:t xml:space="preserve">Wide &amp; Deep: </w:t>
      </w:r>
    </w:p>
    <w:p w:rsidR="002E6ABA" w:rsidRPr="00B10A6D" w:rsidRDefault="002E6ABA" w:rsidP="002E6AB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b/>
          <w:bCs/>
          <w:sz w:val="20"/>
          <w:szCs w:val="20"/>
          <w:rtl/>
        </w:rPr>
      </w:pPr>
    </w:p>
    <w:p w:rsidR="002E6ABA" w:rsidRPr="00B10A6D" w:rsidRDefault="002E6ABA" w:rsidP="002E6AB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>Wide &amp; Deep (Figure 5 (right)) is proposed</w:t>
      </w:r>
    </w:p>
    <w:p w:rsidR="002E6ABA" w:rsidRPr="00B10A6D" w:rsidRDefault="002E6ABA" w:rsidP="002E6AB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by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Google to model low- and high-order feature interactions</w:t>
      </w:r>
    </w:p>
    <w:p w:rsidR="002E6ABA" w:rsidRPr="00B10A6D" w:rsidRDefault="002E6ABA" w:rsidP="002E6AB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simultaneously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>. As shown in [Cheng et al., 2016], there is</w:t>
      </w:r>
    </w:p>
    <w:p w:rsidR="002E6ABA" w:rsidRPr="00B10A6D" w:rsidRDefault="002E6ABA" w:rsidP="002E6AB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a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need for expertise feature engineering on the input to the</w:t>
      </w:r>
    </w:p>
    <w:p w:rsidR="002E6ABA" w:rsidRPr="00B10A6D" w:rsidRDefault="002E6ABA" w:rsidP="002E6AB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>“</w:t>
      </w:r>
      <w:proofErr w:type="gramStart"/>
      <w:r w:rsidRPr="00B10A6D">
        <w:rPr>
          <w:rFonts w:asciiTheme="majorBidi" w:hAnsiTheme="majorBidi" w:cstheme="majorBidi"/>
          <w:sz w:val="20"/>
          <w:szCs w:val="20"/>
        </w:rPr>
        <w:t>wide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>” part (for instance, cross-product of users’ install apps</w:t>
      </w:r>
    </w:p>
    <w:p w:rsidR="002E6ABA" w:rsidRPr="00B10A6D" w:rsidRDefault="002E6ABA" w:rsidP="002E6AB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and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impression apps in app recommendation). In contrast,</w:t>
      </w:r>
    </w:p>
    <w:p w:rsidR="002E6ABA" w:rsidRPr="00B10A6D" w:rsidRDefault="002E6ABA" w:rsidP="002E6AB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B10A6D">
        <w:rPr>
          <w:rFonts w:asciiTheme="majorBidi" w:hAnsiTheme="majorBidi" w:cstheme="majorBidi"/>
          <w:sz w:val="20"/>
          <w:szCs w:val="20"/>
        </w:rPr>
        <w:t>DeepFM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 xml:space="preserve"> needs no such expertise knowledge to handle the</w:t>
      </w:r>
    </w:p>
    <w:p w:rsidR="002E6ABA" w:rsidRPr="00B10A6D" w:rsidRDefault="002E6ABA" w:rsidP="002E6AB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input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by learning directly from the input raw features.</w:t>
      </w:r>
    </w:p>
    <w:p w:rsidR="002E6ABA" w:rsidRPr="00B10A6D" w:rsidRDefault="002E6ABA" w:rsidP="002E6AB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>A straightforward extension to this model is replacing LR</w:t>
      </w:r>
    </w:p>
    <w:p w:rsidR="002E6ABA" w:rsidRPr="00B10A6D" w:rsidRDefault="002E6ABA" w:rsidP="002E6AB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by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FM (we also evaluate this extension in Section 3). This</w:t>
      </w:r>
    </w:p>
    <w:p w:rsidR="002E6ABA" w:rsidRPr="00B10A6D" w:rsidRDefault="002E6ABA" w:rsidP="002E6AB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extension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is similar to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DeepFM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 xml:space="preserve">, but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DeepFM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 xml:space="preserve"> shares the feature</w:t>
      </w:r>
    </w:p>
    <w:p w:rsidR="002E6ABA" w:rsidRPr="00B10A6D" w:rsidRDefault="002E6ABA" w:rsidP="002E6AB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embedding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between the FM and deep component. The</w:t>
      </w:r>
    </w:p>
    <w:p w:rsidR="002E6ABA" w:rsidRPr="00B10A6D" w:rsidRDefault="002E6ABA" w:rsidP="002E6AB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sharing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strategy of feature embedding influences (in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backpropagate</w:t>
      </w:r>
      <w:proofErr w:type="spellEnd"/>
    </w:p>
    <w:p w:rsidR="002E6ABA" w:rsidRPr="00B10A6D" w:rsidRDefault="002E6ABA" w:rsidP="002E6AB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manner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) the feature representation by both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lowand</w:t>
      </w:r>
      <w:proofErr w:type="spellEnd"/>
    </w:p>
    <w:p w:rsidR="002E6ABA" w:rsidRPr="00B10A6D" w:rsidRDefault="002E6ABA" w:rsidP="002E6AB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high-order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feature interactions, which models the representation</w:t>
      </w:r>
    </w:p>
    <w:p w:rsidR="002E6ABA" w:rsidRPr="00B10A6D" w:rsidRDefault="002E6ABA" w:rsidP="002E6AB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more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precisely.</w:t>
      </w:r>
    </w:p>
    <w:p w:rsidR="002E6ABA" w:rsidRPr="00B10A6D" w:rsidRDefault="002E6ABA" w:rsidP="002E6AB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</w:rPr>
      </w:pPr>
    </w:p>
    <w:p w:rsidR="002E6ABA" w:rsidRPr="00B10A6D" w:rsidRDefault="002E6ABA" w:rsidP="002E6AB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b/>
          <w:bCs/>
          <w:sz w:val="20"/>
          <w:szCs w:val="20"/>
          <w:rtl/>
        </w:rPr>
      </w:pPr>
    </w:p>
    <w:p w:rsidR="002E6ABA" w:rsidRPr="00B10A6D" w:rsidRDefault="002E6ABA" w:rsidP="002E6AB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b/>
          <w:bCs/>
          <w:sz w:val="20"/>
          <w:szCs w:val="20"/>
          <w:rtl/>
        </w:rPr>
      </w:pPr>
      <w:r w:rsidRPr="00B10A6D">
        <w:rPr>
          <w:rFonts w:asciiTheme="majorBidi" w:hAnsiTheme="majorBidi" w:cstheme="majorBidi"/>
          <w:b/>
          <w:bCs/>
          <w:sz w:val="20"/>
          <w:szCs w:val="20"/>
        </w:rPr>
        <w:t>Evaluation Metrics</w:t>
      </w:r>
    </w:p>
    <w:p w:rsidR="002E6ABA" w:rsidRPr="00B10A6D" w:rsidRDefault="002E6ABA" w:rsidP="002E6AB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b/>
          <w:bCs/>
          <w:sz w:val="20"/>
          <w:szCs w:val="20"/>
          <w:rtl/>
        </w:rPr>
      </w:pPr>
    </w:p>
    <w:p w:rsidR="002E6ABA" w:rsidRPr="00B10A6D" w:rsidRDefault="002E6ABA" w:rsidP="002E6AB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</w:p>
    <w:p w:rsidR="002E6ABA" w:rsidRPr="00B10A6D" w:rsidRDefault="002E6ABA" w:rsidP="002E6AB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>We use two evaluation metrics in our experiments: AUC</w:t>
      </w:r>
    </w:p>
    <w:p w:rsidR="002E6ABA" w:rsidRPr="00B10A6D" w:rsidRDefault="002E6ABA" w:rsidP="002E6AB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</w:rPr>
      </w:pPr>
      <w:r w:rsidRPr="00B10A6D">
        <w:rPr>
          <w:rFonts w:asciiTheme="majorBidi" w:hAnsiTheme="majorBidi" w:cstheme="majorBidi"/>
          <w:sz w:val="20"/>
          <w:szCs w:val="20"/>
        </w:rPr>
        <w:t xml:space="preserve">(Area </w:t>
      </w:r>
      <w:proofErr w:type="gramStart"/>
      <w:r w:rsidRPr="00B10A6D">
        <w:rPr>
          <w:rFonts w:asciiTheme="majorBidi" w:hAnsiTheme="majorBidi" w:cstheme="majorBidi"/>
          <w:sz w:val="20"/>
          <w:szCs w:val="20"/>
        </w:rPr>
        <w:t>Under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ROC) and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Logloss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 xml:space="preserve"> (cross entropy).</w:t>
      </w:r>
    </w:p>
    <w:p w:rsidR="002E6ABA" w:rsidRPr="00B10A6D" w:rsidRDefault="002E6ABA" w:rsidP="002E6AB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</w:rPr>
      </w:pPr>
    </w:p>
    <w:p w:rsidR="002E6ABA" w:rsidRPr="00B10A6D" w:rsidRDefault="002E6ABA" w:rsidP="002E6AB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</w:rPr>
      </w:pPr>
    </w:p>
    <w:p w:rsidR="002E6ABA" w:rsidRPr="00B10A6D" w:rsidRDefault="002E6ABA" w:rsidP="002E6AB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b/>
          <w:bCs/>
          <w:sz w:val="20"/>
          <w:szCs w:val="20"/>
          <w:rtl/>
        </w:rPr>
      </w:pPr>
      <w:r w:rsidRPr="00B10A6D">
        <w:rPr>
          <w:rFonts w:asciiTheme="majorBidi" w:hAnsiTheme="majorBidi" w:cstheme="majorBidi"/>
          <w:b/>
          <w:bCs/>
          <w:sz w:val="20"/>
          <w:szCs w:val="20"/>
        </w:rPr>
        <w:t>Model Comparison</w:t>
      </w:r>
    </w:p>
    <w:p w:rsidR="002E6ABA" w:rsidRPr="00B10A6D" w:rsidRDefault="001178A9" w:rsidP="002E6AB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B10A6D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18415</wp:posOffset>
                </wp:positionV>
                <wp:extent cx="2360930" cy="1404620"/>
                <wp:effectExtent l="0" t="0" r="22860" b="1143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8A9" w:rsidRDefault="001178A9" w:rsidP="001178A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6D1993" wp14:editId="0CD1EEB4">
                                  <wp:extent cx="1979930" cy="680720"/>
                                  <wp:effectExtent l="0" t="0" r="1270" b="508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9930" cy="680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91.75pt;margin-top:1.4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">
                <v:textbox style="mso-fit-shape-to-text:t">
                  <w:txbxContent>
                    <w:p w:rsidR="001178A9" w:rsidRDefault="001178A9" w:rsidP="001178A9">
                      <w:r>
                        <w:rPr>
                          <w:noProof/>
                        </w:rPr>
                        <w:drawing>
                          <wp:inline distT="0" distB="0" distL="0" distR="0" wp14:anchorId="4B6D1993" wp14:editId="0CD1EEB4">
                            <wp:extent cx="1979930" cy="680720"/>
                            <wp:effectExtent l="0" t="0" r="1270" b="508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9930" cy="680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E6ABA" w:rsidRPr="00B10A6D" w:rsidRDefault="002E6ABA" w:rsidP="002E6AB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 xml:space="preserve">We compare </w:t>
      </w:r>
      <w:proofErr w:type="gramStart"/>
      <w:r w:rsidRPr="00B10A6D">
        <w:rPr>
          <w:rFonts w:asciiTheme="majorBidi" w:hAnsiTheme="majorBidi" w:cstheme="majorBidi"/>
          <w:sz w:val="20"/>
          <w:szCs w:val="20"/>
        </w:rPr>
        <w:t>9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models in our experiments: LR, FM, FNN,</w:t>
      </w:r>
    </w:p>
    <w:p w:rsidR="002E6ABA" w:rsidRPr="00B10A6D" w:rsidRDefault="002E6ABA" w:rsidP="002E6AB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 xml:space="preserve">PNN (three variants), Wide &amp; Deep, and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DeepFM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>. In the</w:t>
      </w:r>
    </w:p>
    <w:p w:rsidR="002E6ABA" w:rsidRPr="00B10A6D" w:rsidRDefault="002E6ABA" w:rsidP="002E6AB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 xml:space="preserve">Wide &amp; Deep model, </w:t>
      </w:r>
      <w:proofErr w:type="gramStart"/>
      <w:r w:rsidRPr="00B10A6D">
        <w:rPr>
          <w:rFonts w:asciiTheme="majorBidi" w:hAnsiTheme="majorBidi" w:cstheme="majorBidi"/>
          <w:sz w:val="20"/>
          <w:szCs w:val="20"/>
        </w:rPr>
        <w:t>for the purpose of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eliminating feature</w:t>
      </w:r>
    </w:p>
    <w:p w:rsidR="002E6ABA" w:rsidRPr="00B10A6D" w:rsidRDefault="002E6ABA" w:rsidP="002E6AB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engineering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effort, we also adapt the original Wide &amp; Deep</w:t>
      </w:r>
    </w:p>
    <w:p w:rsidR="002E6ABA" w:rsidRPr="00B10A6D" w:rsidRDefault="002E6ABA" w:rsidP="002E6AB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model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by replacing LR by FM as the wide part. In order</w:t>
      </w:r>
    </w:p>
    <w:p w:rsidR="002E6ABA" w:rsidRPr="00B10A6D" w:rsidRDefault="002E6ABA" w:rsidP="002E6AB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to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distinguish these two variants of Wide &amp; Deep, we name</w:t>
      </w:r>
    </w:p>
    <w:p w:rsidR="002E6ABA" w:rsidRPr="00B10A6D" w:rsidRDefault="002E6ABA" w:rsidP="002E6AB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4"/>
          <w:szCs w:val="14"/>
          <w:rtl/>
        </w:rPr>
      </w:pPr>
      <w:proofErr w:type="spellStart"/>
      <w:proofErr w:type="gramStart"/>
      <w:r w:rsidRPr="00B10A6D">
        <w:rPr>
          <w:rFonts w:asciiTheme="majorBidi" w:hAnsiTheme="majorBidi" w:cstheme="majorBidi"/>
          <w:sz w:val="20"/>
          <w:szCs w:val="20"/>
        </w:rPr>
        <w:t>them</w:t>
      </w:r>
      <w:proofErr w:type="spellEnd"/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LR &amp; DNN and FM &amp; DNN, respectively.</w:t>
      </w:r>
      <w:r w:rsidRPr="00B10A6D">
        <w:rPr>
          <w:rFonts w:asciiTheme="majorBidi" w:hAnsiTheme="majorBidi" w:cstheme="majorBidi"/>
          <w:sz w:val="14"/>
          <w:szCs w:val="14"/>
        </w:rPr>
        <w:t>6</w:t>
      </w:r>
    </w:p>
    <w:p w:rsidR="000B664D" w:rsidRPr="00B10A6D" w:rsidRDefault="000B664D" w:rsidP="002E6AB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4"/>
          <w:szCs w:val="14"/>
          <w:rtl/>
        </w:rPr>
      </w:pPr>
    </w:p>
    <w:p w:rsidR="000B664D" w:rsidRPr="00B10A6D" w:rsidRDefault="000B664D" w:rsidP="002E6ABA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14"/>
          <w:szCs w:val="14"/>
          <w:rtl/>
        </w:rPr>
      </w:pPr>
    </w:p>
    <w:p w:rsidR="000B664D" w:rsidRPr="00B10A6D" w:rsidRDefault="000B664D" w:rsidP="000B664D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B10A6D">
        <w:rPr>
          <w:rFonts w:asciiTheme="majorBidi" w:hAnsiTheme="majorBidi" w:cstheme="majorBidi"/>
          <w:b/>
          <w:bCs/>
          <w:sz w:val="20"/>
          <w:szCs w:val="20"/>
        </w:rPr>
        <w:t>Efficiency Comparison</w:t>
      </w:r>
    </w:p>
    <w:p w:rsidR="000B664D" w:rsidRPr="00B10A6D" w:rsidRDefault="000B664D" w:rsidP="000B664D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 xml:space="preserve">The efficiency of deep learning models is important to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realworld</w:t>
      </w:r>
      <w:proofErr w:type="spellEnd"/>
    </w:p>
    <w:p w:rsidR="000B664D" w:rsidRPr="00B10A6D" w:rsidRDefault="000B664D" w:rsidP="000B664D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applications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>. We compare the efficiency of different</w:t>
      </w:r>
    </w:p>
    <w:p w:rsidR="000B664D" w:rsidRPr="00B10A6D" w:rsidRDefault="000B664D" w:rsidP="000B664D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models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on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Criteo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 xml:space="preserve"> dataset by the following formula:</w:t>
      </w:r>
    </w:p>
    <w:p w:rsidR="000B664D" w:rsidRPr="00B10A6D" w:rsidRDefault="000B664D" w:rsidP="000B664D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</w:rPr>
      </w:pPr>
    </w:p>
    <w:p w:rsidR="000B664D" w:rsidRPr="00B10A6D" w:rsidRDefault="000B664D" w:rsidP="000B664D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</w:rPr>
      </w:pPr>
      <w:r w:rsidRPr="00B10A6D">
        <w:rPr>
          <w:rFonts w:asciiTheme="majorBidi" w:hAnsiTheme="majorBidi" w:cstheme="majorBidi"/>
          <w:noProof/>
        </w:rPr>
        <w:drawing>
          <wp:inline distT="0" distB="0" distL="0" distR="0" wp14:anchorId="0147E179" wp14:editId="2BC32E65">
            <wp:extent cx="2647950" cy="3714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64D" w:rsidRPr="00B10A6D" w:rsidRDefault="000B664D" w:rsidP="000B664D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</w:rPr>
      </w:pPr>
    </w:p>
    <w:p w:rsidR="000B664D" w:rsidRPr="00B10A6D" w:rsidRDefault="000B664D" w:rsidP="000B664D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including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the tests on CPU (left) and GPU (right),</w:t>
      </w:r>
    </w:p>
    <w:p w:rsidR="000B664D" w:rsidRPr="00B10A6D" w:rsidRDefault="000B664D" w:rsidP="000B664D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where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we have the following observations: 1) pre-training</w:t>
      </w:r>
    </w:p>
    <w:p w:rsidR="000B664D" w:rsidRPr="00B10A6D" w:rsidRDefault="000B664D" w:rsidP="000B664D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of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FNN makes it less efficient; 2) Although the speed up of</w:t>
      </w:r>
    </w:p>
    <w:p w:rsidR="000B664D" w:rsidRPr="00B10A6D" w:rsidRDefault="000B664D" w:rsidP="000B664D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>IPNN and PNN</w:t>
      </w:r>
      <w:r w:rsidRPr="00B10A6D">
        <w:rPr>
          <w:rFonts w:ascii="Cambria Math" w:hAnsi="Cambria Math" w:cs="Cambria Math"/>
          <w:sz w:val="20"/>
          <w:szCs w:val="20"/>
        </w:rPr>
        <w:t>⇤</w:t>
      </w:r>
      <w:r w:rsidRPr="00B10A6D">
        <w:rPr>
          <w:rFonts w:asciiTheme="majorBidi" w:hAnsiTheme="majorBidi" w:cstheme="majorBidi"/>
          <w:sz w:val="20"/>
          <w:szCs w:val="20"/>
        </w:rPr>
        <w:t xml:space="preserve"> on GPU is higher than the other models,</w:t>
      </w:r>
    </w:p>
    <w:p w:rsidR="000B664D" w:rsidRPr="00B10A6D" w:rsidRDefault="000B664D" w:rsidP="000B664D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they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are still computationally expensive because of the inefficient</w:t>
      </w:r>
    </w:p>
    <w:p w:rsidR="000B664D" w:rsidRPr="00B10A6D" w:rsidRDefault="000B664D" w:rsidP="000B664D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inner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product operations; 3) The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DeepFM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 xml:space="preserve"> achieves</w:t>
      </w:r>
    </w:p>
    <w:p w:rsidR="000B664D" w:rsidRPr="00B10A6D" w:rsidRDefault="000B664D" w:rsidP="000B664D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almost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the most efficient in both tests.</w:t>
      </w:r>
    </w:p>
    <w:p w:rsidR="00112D07" w:rsidRPr="00B10A6D" w:rsidRDefault="00112D07" w:rsidP="00112D07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0"/>
          <w:szCs w:val="20"/>
          <w:rtl/>
        </w:rPr>
      </w:pPr>
    </w:p>
    <w:p w:rsidR="00112D07" w:rsidRPr="00B10A6D" w:rsidRDefault="00112D07" w:rsidP="00112D07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0"/>
          <w:szCs w:val="20"/>
          <w:rtl/>
        </w:rPr>
      </w:pPr>
    </w:p>
    <w:p w:rsidR="00112D07" w:rsidRPr="00B10A6D" w:rsidRDefault="00112D07" w:rsidP="00112D07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3BD89F45" wp14:editId="04D3D16F">
            <wp:extent cx="4429125" cy="25527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0A7" w:rsidRPr="00B10A6D" w:rsidRDefault="00B920A7" w:rsidP="00B920A7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 xml:space="preserve">Overall, our proposed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DeepFM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 xml:space="preserve"> model beats the competitors</w:t>
      </w:r>
    </w:p>
    <w:p w:rsidR="00B920A7" w:rsidRPr="00B10A6D" w:rsidRDefault="00B920A7" w:rsidP="00B920A7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by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more than 0.37% and 0.42% in terms of AUC and</w:t>
      </w:r>
    </w:p>
    <w:p w:rsidR="00B920A7" w:rsidRPr="00B10A6D" w:rsidRDefault="00B920A7" w:rsidP="00B920A7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B10A6D">
        <w:rPr>
          <w:rFonts w:asciiTheme="majorBidi" w:hAnsiTheme="majorBidi" w:cstheme="majorBidi"/>
          <w:sz w:val="20"/>
          <w:szCs w:val="20"/>
        </w:rPr>
        <w:t>Logloss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 xml:space="preserve"> on Company</w:t>
      </w:r>
      <w:r w:rsidRPr="00B10A6D">
        <w:rPr>
          <w:rFonts w:ascii="Cambria Math" w:hAnsi="Cambria Math" w:cs="Cambria Math"/>
          <w:sz w:val="20"/>
          <w:szCs w:val="20"/>
        </w:rPr>
        <w:t>⇤</w:t>
      </w:r>
      <w:r w:rsidRPr="00B10A6D">
        <w:rPr>
          <w:rFonts w:asciiTheme="majorBidi" w:hAnsiTheme="majorBidi" w:cstheme="majorBidi"/>
          <w:sz w:val="20"/>
          <w:szCs w:val="20"/>
        </w:rPr>
        <w:t xml:space="preserve"> dataset, respectively. In fact, a small</w:t>
      </w:r>
    </w:p>
    <w:p w:rsidR="00B920A7" w:rsidRPr="00B10A6D" w:rsidRDefault="00B920A7" w:rsidP="00B920A7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improvement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in offline AUC evaluation is likely to lead to a</w:t>
      </w:r>
    </w:p>
    <w:p w:rsidR="00B920A7" w:rsidRPr="00B10A6D" w:rsidRDefault="00B920A7" w:rsidP="00B920A7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significant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increase in online CTR. As reported in [Cheng </w:t>
      </w:r>
      <w:proofErr w:type="gramStart"/>
      <w:r w:rsidRPr="00B10A6D">
        <w:rPr>
          <w:rFonts w:asciiTheme="majorBidi" w:hAnsiTheme="majorBidi" w:cstheme="majorBidi"/>
          <w:sz w:val="20"/>
          <w:szCs w:val="20"/>
        </w:rPr>
        <w:t>et</w:t>
      </w:r>
      <w:proofErr w:type="gramEnd"/>
    </w:p>
    <w:p w:rsidR="00B920A7" w:rsidRPr="00B10A6D" w:rsidRDefault="00B920A7" w:rsidP="00B920A7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>al., 2016], compared with LR, Wide &amp; Deep improves AUC</w:t>
      </w:r>
    </w:p>
    <w:p w:rsidR="00B920A7" w:rsidRPr="00B10A6D" w:rsidRDefault="00B920A7" w:rsidP="00B920A7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by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0.275% (offline) and the improvement of online CTR is</w:t>
      </w:r>
    </w:p>
    <w:p w:rsidR="00B920A7" w:rsidRPr="00B10A6D" w:rsidRDefault="00B920A7" w:rsidP="00B920A7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 xml:space="preserve">3.9%. The daily turnover of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Company</w:t>
      </w:r>
      <w:r w:rsidRPr="00B10A6D">
        <w:rPr>
          <w:rFonts w:ascii="Cambria Math" w:hAnsi="Cambria Math" w:cs="Cambria Math"/>
          <w:sz w:val="20"/>
          <w:szCs w:val="20"/>
        </w:rPr>
        <w:t>⇤</w:t>
      </w:r>
      <w:r w:rsidRPr="00B10A6D">
        <w:rPr>
          <w:rFonts w:asciiTheme="majorBidi" w:hAnsiTheme="majorBidi" w:cstheme="majorBidi"/>
          <w:sz w:val="20"/>
          <w:szCs w:val="20"/>
        </w:rPr>
        <w:t>’s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 xml:space="preserve"> App Store is millions</w:t>
      </w:r>
    </w:p>
    <w:p w:rsidR="00B920A7" w:rsidRPr="00B10A6D" w:rsidRDefault="00B920A7" w:rsidP="00B920A7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of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dollars, therefore even several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percents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 xml:space="preserve"> lift in CTR</w:t>
      </w:r>
    </w:p>
    <w:p w:rsidR="00112D07" w:rsidRPr="00B10A6D" w:rsidRDefault="00B920A7" w:rsidP="00B920A7">
      <w:pPr>
        <w:rPr>
          <w:rFonts w:asciiTheme="majorBidi" w:hAnsiTheme="majorBidi" w:cstheme="majorBidi"/>
          <w:sz w:val="20"/>
          <w:szCs w:val="20"/>
          <w:rtl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brings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extra millions of dollars each year.</w:t>
      </w:r>
    </w:p>
    <w:p w:rsidR="00925ADC" w:rsidRPr="00B10A6D" w:rsidRDefault="00925ADC" w:rsidP="00B920A7">
      <w:pPr>
        <w:rPr>
          <w:rFonts w:asciiTheme="majorBidi" w:hAnsiTheme="majorBidi" w:cstheme="majorBidi"/>
          <w:sz w:val="20"/>
          <w:szCs w:val="20"/>
          <w:rtl/>
        </w:rPr>
      </w:pPr>
    </w:p>
    <w:p w:rsidR="00925ADC" w:rsidRPr="00B10A6D" w:rsidRDefault="00925ADC" w:rsidP="00B920A7">
      <w:pPr>
        <w:rPr>
          <w:rFonts w:asciiTheme="majorBidi" w:hAnsiTheme="majorBidi" w:cstheme="majorBidi"/>
          <w:sz w:val="20"/>
          <w:szCs w:val="20"/>
          <w:rtl/>
        </w:rPr>
      </w:pPr>
    </w:p>
    <w:p w:rsidR="00925ADC" w:rsidRPr="00B10A6D" w:rsidRDefault="00925ADC" w:rsidP="00925ADC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b/>
          <w:bCs/>
          <w:sz w:val="20"/>
          <w:szCs w:val="20"/>
          <w:rtl/>
        </w:rPr>
      </w:pPr>
      <w:r w:rsidRPr="00B10A6D">
        <w:rPr>
          <w:rFonts w:asciiTheme="majorBidi" w:hAnsiTheme="majorBidi" w:cstheme="majorBidi"/>
          <w:b/>
          <w:bCs/>
          <w:sz w:val="20"/>
          <w:szCs w:val="20"/>
        </w:rPr>
        <w:t>Activation Function</w:t>
      </w:r>
    </w:p>
    <w:p w:rsidR="00925ADC" w:rsidRPr="00B10A6D" w:rsidRDefault="00925ADC" w:rsidP="00925ADC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</w:p>
    <w:p w:rsidR="00925ADC" w:rsidRPr="00B10A6D" w:rsidRDefault="00925ADC" w:rsidP="00925ADC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 xml:space="preserve">According to [Qu et al., 2016],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relu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 xml:space="preserve"> and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tanh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 xml:space="preserve"> are more suitable</w:t>
      </w:r>
    </w:p>
    <w:p w:rsidR="00925ADC" w:rsidRPr="00B10A6D" w:rsidRDefault="00925ADC" w:rsidP="00925ADC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for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deep models than sigmoid. In this paper, we compare</w:t>
      </w:r>
    </w:p>
    <w:p w:rsidR="00925ADC" w:rsidRPr="00B10A6D" w:rsidRDefault="00925ADC" w:rsidP="00925ADC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the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performance of deep models when applying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relu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 xml:space="preserve"> and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tanh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>.</w:t>
      </w:r>
    </w:p>
    <w:p w:rsidR="00925ADC" w:rsidRPr="00B10A6D" w:rsidRDefault="00925ADC" w:rsidP="00925ADC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 xml:space="preserve">As shown in Figure 7,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relu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 xml:space="preserve"> is more appropriate than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tanh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 xml:space="preserve"> for</w:t>
      </w:r>
    </w:p>
    <w:p w:rsidR="00925ADC" w:rsidRPr="00B10A6D" w:rsidRDefault="00925ADC" w:rsidP="00925ADC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all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the deep models, except for IPNN. Possible reason is that</w:t>
      </w:r>
      <w:r w:rsidRPr="00B10A6D">
        <w:rPr>
          <w:rFonts w:asciiTheme="majorBidi" w:hAnsiTheme="majorBidi" w:cstheme="majorBidi"/>
          <w:sz w:val="20"/>
          <w:szCs w:val="20"/>
          <w:rtl/>
        </w:rPr>
        <w:t xml:space="preserve">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relu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 xml:space="preserve"> induces sparsity.</w:t>
      </w:r>
    </w:p>
    <w:p w:rsidR="0063564C" w:rsidRPr="00B10A6D" w:rsidRDefault="0063564C" w:rsidP="00925ADC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</w:rPr>
      </w:pPr>
    </w:p>
    <w:p w:rsidR="0063564C" w:rsidRPr="00B10A6D" w:rsidRDefault="0063564C" w:rsidP="00925ADC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</w:rPr>
      </w:pPr>
      <w:r w:rsidRPr="00B10A6D">
        <w:rPr>
          <w:rFonts w:asciiTheme="majorBidi" w:hAnsiTheme="majorBidi" w:cstheme="majorBidi"/>
          <w:noProof/>
        </w:rPr>
        <w:drawing>
          <wp:inline distT="0" distB="0" distL="0" distR="0" wp14:anchorId="1E99F16E" wp14:editId="6BF0F6CD">
            <wp:extent cx="5486400" cy="18973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7B" w:rsidRPr="00B10A6D" w:rsidRDefault="0079317B" w:rsidP="00925ADC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</w:rPr>
      </w:pPr>
    </w:p>
    <w:p w:rsidR="0079317B" w:rsidRPr="00B10A6D" w:rsidRDefault="0079317B" w:rsidP="0079317B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b/>
          <w:bCs/>
          <w:sz w:val="20"/>
          <w:szCs w:val="20"/>
        </w:rPr>
        <w:lastRenderedPageBreak/>
        <w:t>Dropout</w:t>
      </w:r>
      <w:r w:rsidRPr="00B10A6D">
        <w:rPr>
          <w:rFonts w:asciiTheme="majorBidi" w:hAnsiTheme="majorBidi" w:cstheme="majorBidi"/>
          <w:sz w:val="20"/>
          <w:szCs w:val="20"/>
        </w:rPr>
        <w:t xml:space="preserve"> [Srivastava et al., 2014] refers to the probability that</w:t>
      </w:r>
    </w:p>
    <w:p w:rsidR="0079317B" w:rsidRPr="00B10A6D" w:rsidRDefault="0079317B" w:rsidP="0079317B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a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neuron is kept in the network. Dropout is a regularization</w:t>
      </w:r>
    </w:p>
    <w:p w:rsidR="0079317B" w:rsidRPr="00B10A6D" w:rsidRDefault="0079317B" w:rsidP="0079317B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technique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to compromise the precision and the complexity of</w:t>
      </w:r>
    </w:p>
    <w:p w:rsidR="0079317B" w:rsidRPr="00B10A6D" w:rsidRDefault="0079317B" w:rsidP="0079317B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the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neural network. We set the dropout to be 1.0, 0.9, 0.8, 0.7,</w:t>
      </w:r>
    </w:p>
    <w:p w:rsidR="0079317B" w:rsidRPr="00B10A6D" w:rsidRDefault="0079317B" w:rsidP="0079317B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>0.6, 0.5. As shown in Figure 8, all the models are able to reach</w:t>
      </w:r>
    </w:p>
    <w:p w:rsidR="0079317B" w:rsidRPr="00B10A6D" w:rsidRDefault="0079317B" w:rsidP="0079317B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their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own best performance when the dropout is properly set</w:t>
      </w:r>
    </w:p>
    <w:p w:rsidR="0079317B" w:rsidRPr="00B10A6D" w:rsidRDefault="0079317B" w:rsidP="0079317B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>(</w:t>
      </w:r>
      <w:proofErr w:type="gramStart"/>
      <w:r w:rsidRPr="00B10A6D">
        <w:rPr>
          <w:rFonts w:asciiTheme="majorBidi" w:hAnsiTheme="majorBidi" w:cstheme="majorBidi"/>
          <w:sz w:val="20"/>
          <w:szCs w:val="20"/>
        </w:rPr>
        <w:t>from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0.6 to 0.9). The result shows that adding reasonable</w:t>
      </w:r>
    </w:p>
    <w:p w:rsidR="0079317B" w:rsidRPr="00B10A6D" w:rsidRDefault="0079317B" w:rsidP="0079317B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randomness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to model can strengthen model’s robustness</w:t>
      </w:r>
      <w:r w:rsidR="000B3667" w:rsidRPr="00B10A6D">
        <w:rPr>
          <w:rFonts w:asciiTheme="majorBidi" w:hAnsiTheme="majorBidi" w:cstheme="majorBidi"/>
          <w:sz w:val="20"/>
          <w:szCs w:val="20"/>
          <w:rtl/>
        </w:rPr>
        <w:t>.</w:t>
      </w:r>
    </w:p>
    <w:p w:rsidR="000B3667" w:rsidRPr="00B10A6D" w:rsidRDefault="000B3667" w:rsidP="0079317B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</w:rPr>
      </w:pPr>
    </w:p>
    <w:p w:rsidR="000B3667" w:rsidRPr="00B10A6D" w:rsidRDefault="000B3667" w:rsidP="0079317B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</w:rPr>
      </w:pPr>
      <w:r w:rsidRPr="00B10A6D">
        <w:rPr>
          <w:rFonts w:asciiTheme="majorBidi" w:hAnsiTheme="majorBidi" w:cstheme="majorBidi"/>
          <w:noProof/>
        </w:rPr>
        <w:drawing>
          <wp:inline distT="0" distB="0" distL="0" distR="0" wp14:anchorId="110A1E52" wp14:editId="154BDCE8">
            <wp:extent cx="5486400" cy="189611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E1" w:rsidRPr="00B10A6D" w:rsidRDefault="005131E1" w:rsidP="0079317B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</w:rPr>
      </w:pPr>
    </w:p>
    <w:p w:rsidR="005131E1" w:rsidRPr="00B10A6D" w:rsidRDefault="005131E1" w:rsidP="005131E1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b/>
          <w:bCs/>
          <w:sz w:val="20"/>
          <w:szCs w:val="20"/>
          <w:rtl/>
        </w:rPr>
      </w:pPr>
      <w:r w:rsidRPr="00B10A6D">
        <w:rPr>
          <w:rFonts w:asciiTheme="majorBidi" w:hAnsiTheme="majorBidi" w:cstheme="majorBidi"/>
          <w:b/>
          <w:bCs/>
          <w:sz w:val="20"/>
          <w:szCs w:val="20"/>
        </w:rPr>
        <w:t>Number of Neurons per Layer</w:t>
      </w:r>
    </w:p>
    <w:p w:rsidR="005131E1" w:rsidRPr="00B10A6D" w:rsidRDefault="005131E1" w:rsidP="005131E1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</w:p>
    <w:p w:rsidR="005131E1" w:rsidRPr="00B10A6D" w:rsidRDefault="005131E1" w:rsidP="005131E1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>When other factors remain the same, increasing the number</w:t>
      </w:r>
    </w:p>
    <w:p w:rsidR="005131E1" w:rsidRPr="00B10A6D" w:rsidRDefault="005131E1" w:rsidP="005131E1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of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neurons per layer introduces complexity. As we can observe</w:t>
      </w:r>
    </w:p>
    <w:p w:rsidR="005131E1" w:rsidRPr="00B10A6D" w:rsidRDefault="005131E1" w:rsidP="005131E1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from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Figure 9, increasing the number of neurons does</w:t>
      </w:r>
    </w:p>
    <w:p w:rsidR="005131E1" w:rsidRPr="00B10A6D" w:rsidRDefault="005131E1" w:rsidP="005131E1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not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always bring benefit. For instance,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DeepFM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 xml:space="preserve"> performs stably</w:t>
      </w:r>
    </w:p>
    <w:p w:rsidR="005131E1" w:rsidRPr="00B10A6D" w:rsidRDefault="005131E1" w:rsidP="005131E1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when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the number of neurons per layer is increased from</w:t>
      </w:r>
    </w:p>
    <w:p w:rsidR="005131E1" w:rsidRPr="00B10A6D" w:rsidRDefault="005131E1" w:rsidP="005131E1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>400 to 800; even worse, OPNN performs worse when we increase</w:t>
      </w:r>
    </w:p>
    <w:p w:rsidR="005131E1" w:rsidRPr="00B10A6D" w:rsidRDefault="005131E1" w:rsidP="005131E1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the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number of neurons from 400 to 800. This is because</w:t>
      </w:r>
    </w:p>
    <w:p w:rsidR="005131E1" w:rsidRPr="00B10A6D" w:rsidRDefault="005131E1" w:rsidP="005131E1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an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over-complicated model is easy to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overfit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>. In our</w:t>
      </w:r>
    </w:p>
    <w:p w:rsidR="005131E1" w:rsidRPr="00B10A6D" w:rsidRDefault="005131E1" w:rsidP="005131E1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dataset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>, 200 or 400 neurons per layer is a good choice</w:t>
      </w:r>
      <w:r w:rsidR="00B95E6C" w:rsidRPr="00B10A6D">
        <w:rPr>
          <w:rFonts w:asciiTheme="majorBidi" w:hAnsiTheme="majorBidi" w:cstheme="majorBidi"/>
          <w:sz w:val="20"/>
          <w:szCs w:val="20"/>
          <w:rtl/>
        </w:rPr>
        <w:t>.</w:t>
      </w:r>
    </w:p>
    <w:p w:rsidR="00B95E6C" w:rsidRPr="00B10A6D" w:rsidRDefault="00B95E6C" w:rsidP="005131E1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</w:rPr>
      </w:pPr>
    </w:p>
    <w:p w:rsidR="00B95E6C" w:rsidRPr="00B10A6D" w:rsidRDefault="00B95E6C" w:rsidP="005131E1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</w:rPr>
      </w:pPr>
      <w:r w:rsidRPr="00B10A6D">
        <w:rPr>
          <w:rFonts w:asciiTheme="majorBidi" w:hAnsiTheme="majorBidi" w:cstheme="majorBidi"/>
          <w:noProof/>
        </w:rPr>
        <w:drawing>
          <wp:inline distT="0" distB="0" distL="0" distR="0" wp14:anchorId="7F3ABE4E" wp14:editId="5A198639">
            <wp:extent cx="5486400" cy="1847215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4E2" w:rsidRPr="00B10A6D" w:rsidRDefault="006344E2" w:rsidP="006344E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</w:rPr>
      </w:pPr>
    </w:p>
    <w:p w:rsidR="006344E2" w:rsidRPr="00B10A6D" w:rsidRDefault="006344E2" w:rsidP="006344E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b/>
          <w:bCs/>
          <w:sz w:val="20"/>
          <w:szCs w:val="20"/>
          <w:rtl/>
        </w:rPr>
      </w:pPr>
      <w:r w:rsidRPr="00B10A6D">
        <w:rPr>
          <w:rFonts w:asciiTheme="majorBidi" w:hAnsiTheme="majorBidi" w:cstheme="majorBidi"/>
          <w:b/>
          <w:bCs/>
          <w:sz w:val="20"/>
          <w:szCs w:val="20"/>
        </w:rPr>
        <w:t>Number of Hidden Layers</w:t>
      </w:r>
    </w:p>
    <w:p w:rsidR="006344E2" w:rsidRPr="00B10A6D" w:rsidRDefault="006344E2" w:rsidP="006344E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</w:p>
    <w:p w:rsidR="006344E2" w:rsidRPr="00B10A6D" w:rsidRDefault="006344E2" w:rsidP="006344E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>As presented in Figure 10, increasing number of hidden layers</w:t>
      </w:r>
    </w:p>
    <w:p w:rsidR="006344E2" w:rsidRPr="00B10A6D" w:rsidRDefault="006344E2" w:rsidP="006344E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improves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the performance of the models at the beginning,</w:t>
      </w:r>
    </w:p>
    <w:p w:rsidR="006344E2" w:rsidRPr="00B10A6D" w:rsidRDefault="006344E2" w:rsidP="006344E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however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>, their performance is degraded if the number of hidden</w:t>
      </w:r>
    </w:p>
    <w:p w:rsidR="006344E2" w:rsidRPr="00B10A6D" w:rsidRDefault="006344E2" w:rsidP="006344E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layers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keeps increasing. This phenomenon is also because</w:t>
      </w:r>
      <w:r w:rsidRPr="00B10A6D">
        <w:rPr>
          <w:rFonts w:asciiTheme="majorBidi" w:hAnsiTheme="majorBidi" w:cstheme="majorBidi"/>
          <w:sz w:val="20"/>
          <w:szCs w:val="20"/>
          <w:rtl/>
        </w:rPr>
        <w:t xml:space="preserve"> </w:t>
      </w:r>
      <w:r w:rsidRPr="00B10A6D">
        <w:rPr>
          <w:rFonts w:asciiTheme="majorBidi" w:hAnsiTheme="majorBidi" w:cstheme="majorBidi"/>
          <w:sz w:val="20"/>
          <w:szCs w:val="20"/>
        </w:rPr>
        <w:t>of overfitting.</w:t>
      </w:r>
    </w:p>
    <w:p w:rsidR="00E4769C" w:rsidRPr="00B10A6D" w:rsidRDefault="00C54423" w:rsidP="006344E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3BAD1EB2" wp14:editId="1A4D8A60">
            <wp:extent cx="5486400" cy="181292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23" w:rsidRPr="00B10A6D" w:rsidRDefault="00C54423" w:rsidP="00E4769C">
      <w:pPr>
        <w:rPr>
          <w:rFonts w:asciiTheme="majorBidi" w:hAnsiTheme="majorBidi" w:cstheme="majorBidi"/>
          <w:sz w:val="20"/>
          <w:szCs w:val="20"/>
          <w:rtl/>
        </w:rPr>
      </w:pPr>
    </w:p>
    <w:p w:rsidR="00E4769C" w:rsidRPr="00B10A6D" w:rsidRDefault="00E4769C" w:rsidP="00E4769C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b/>
          <w:bCs/>
          <w:sz w:val="20"/>
          <w:szCs w:val="20"/>
          <w:rtl/>
        </w:rPr>
      </w:pPr>
      <w:r w:rsidRPr="00B10A6D">
        <w:rPr>
          <w:rFonts w:asciiTheme="majorBidi" w:hAnsiTheme="majorBidi" w:cstheme="majorBidi"/>
          <w:b/>
          <w:bCs/>
          <w:sz w:val="20"/>
          <w:szCs w:val="20"/>
        </w:rPr>
        <w:t>Network Shape</w:t>
      </w:r>
    </w:p>
    <w:p w:rsidR="00E4769C" w:rsidRPr="00B10A6D" w:rsidRDefault="00E4769C" w:rsidP="00E4769C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</w:p>
    <w:p w:rsidR="00E4769C" w:rsidRPr="00B10A6D" w:rsidRDefault="00E4769C" w:rsidP="00E4769C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>We test four different network shapes: constant, increasing,</w:t>
      </w:r>
    </w:p>
    <w:p w:rsidR="00E4769C" w:rsidRPr="00B10A6D" w:rsidRDefault="00E4769C" w:rsidP="00E4769C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decreasing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>, and diamond. When we change the network</w:t>
      </w:r>
    </w:p>
    <w:p w:rsidR="00E4769C" w:rsidRPr="00B10A6D" w:rsidRDefault="00E4769C" w:rsidP="00E4769C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shape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>, we fix the number of hidden layers and the total number</w:t>
      </w:r>
    </w:p>
    <w:p w:rsidR="00E4769C" w:rsidRPr="00B10A6D" w:rsidRDefault="00E4769C" w:rsidP="00E4769C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of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neurons. For instance, when the number of hidden layers</w:t>
      </w:r>
    </w:p>
    <w:p w:rsidR="00E4769C" w:rsidRPr="00B10A6D" w:rsidRDefault="00E4769C" w:rsidP="00E4769C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is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3 and the total number of neurons is 600, then four different</w:t>
      </w:r>
    </w:p>
    <w:p w:rsidR="00E4769C" w:rsidRPr="00B10A6D" w:rsidRDefault="00E4769C" w:rsidP="00C8014D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shapes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are: constant (200-200-200), increasing (100-</w:t>
      </w:r>
      <w:r w:rsidR="00C8014D" w:rsidRPr="00B10A6D">
        <w:rPr>
          <w:rFonts w:asciiTheme="majorBidi" w:hAnsiTheme="majorBidi" w:cstheme="majorBidi"/>
          <w:sz w:val="20"/>
          <w:szCs w:val="20"/>
        </w:rPr>
        <w:t xml:space="preserve"> 200-300), decreasing (300-200-100), and diamond (150-300-150). As we can see from Figure 11, the “constant” </w:t>
      </w:r>
      <w:proofErr w:type="gramStart"/>
      <w:r w:rsidR="00C8014D" w:rsidRPr="00B10A6D">
        <w:rPr>
          <w:rFonts w:asciiTheme="majorBidi" w:hAnsiTheme="majorBidi" w:cstheme="majorBidi"/>
          <w:sz w:val="20"/>
          <w:szCs w:val="20"/>
        </w:rPr>
        <w:t>network</w:t>
      </w:r>
      <w:r w:rsidR="00C8014D" w:rsidRPr="00B10A6D">
        <w:rPr>
          <w:rFonts w:asciiTheme="majorBidi" w:hAnsiTheme="majorBidi" w:cstheme="majorBidi"/>
          <w:sz w:val="20"/>
          <w:szCs w:val="20"/>
          <w:rtl/>
        </w:rPr>
        <w:t xml:space="preserve">  </w:t>
      </w:r>
      <w:r w:rsidR="00C8014D" w:rsidRPr="00B10A6D">
        <w:rPr>
          <w:rFonts w:asciiTheme="majorBidi" w:hAnsiTheme="majorBidi" w:cstheme="majorBidi"/>
          <w:sz w:val="20"/>
          <w:szCs w:val="20"/>
        </w:rPr>
        <w:t>shape</w:t>
      </w:r>
      <w:proofErr w:type="gramEnd"/>
      <w:r w:rsidR="00C8014D" w:rsidRPr="00B10A6D">
        <w:rPr>
          <w:rFonts w:asciiTheme="majorBidi" w:hAnsiTheme="majorBidi" w:cstheme="majorBidi"/>
          <w:sz w:val="20"/>
          <w:szCs w:val="20"/>
        </w:rPr>
        <w:t xml:space="preserve"> is empirically better than the other three options, which</w:t>
      </w:r>
      <w:r w:rsidR="00C8014D" w:rsidRPr="00B10A6D">
        <w:rPr>
          <w:rFonts w:asciiTheme="majorBidi" w:hAnsiTheme="majorBidi" w:cstheme="majorBidi"/>
          <w:sz w:val="20"/>
          <w:szCs w:val="20"/>
          <w:rtl/>
        </w:rPr>
        <w:t xml:space="preserve"> </w:t>
      </w:r>
      <w:r w:rsidR="00C8014D" w:rsidRPr="00B10A6D">
        <w:rPr>
          <w:rFonts w:asciiTheme="majorBidi" w:hAnsiTheme="majorBidi" w:cstheme="majorBidi"/>
          <w:sz w:val="20"/>
          <w:szCs w:val="20"/>
        </w:rPr>
        <w:t>is consistent with previous studies [</w:t>
      </w:r>
      <w:proofErr w:type="spellStart"/>
      <w:r w:rsidR="00C8014D" w:rsidRPr="00B10A6D">
        <w:rPr>
          <w:rFonts w:asciiTheme="majorBidi" w:hAnsiTheme="majorBidi" w:cstheme="majorBidi"/>
          <w:sz w:val="20"/>
          <w:szCs w:val="20"/>
        </w:rPr>
        <w:t>Larochelle</w:t>
      </w:r>
      <w:proofErr w:type="spellEnd"/>
      <w:r w:rsidR="00C8014D" w:rsidRPr="00B10A6D">
        <w:rPr>
          <w:rFonts w:asciiTheme="majorBidi" w:hAnsiTheme="majorBidi" w:cstheme="majorBidi"/>
          <w:sz w:val="20"/>
          <w:szCs w:val="20"/>
        </w:rPr>
        <w:t xml:space="preserve"> et al., 2009].</w:t>
      </w:r>
    </w:p>
    <w:p w:rsidR="00781E06" w:rsidRPr="00B10A6D" w:rsidRDefault="00781E06" w:rsidP="00C8014D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</w:rPr>
      </w:pPr>
    </w:p>
    <w:p w:rsidR="00781E06" w:rsidRPr="00B10A6D" w:rsidRDefault="00781E06" w:rsidP="00C8014D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</w:rPr>
      </w:pPr>
    </w:p>
    <w:p w:rsidR="00E65776" w:rsidRPr="00B10A6D" w:rsidRDefault="00781E06" w:rsidP="00C8014D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noProof/>
        </w:rPr>
        <w:drawing>
          <wp:inline distT="0" distB="0" distL="0" distR="0" wp14:anchorId="7350AF3E" wp14:editId="275BB55A">
            <wp:extent cx="5486400" cy="1751965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776" w:rsidRPr="00B10A6D" w:rsidRDefault="00E65776" w:rsidP="00E65776">
      <w:pPr>
        <w:rPr>
          <w:rFonts w:asciiTheme="majorBidi" w:hAnsiTheme="majorBidi" w:cstheme="majorBidi"/>
          <w:sz w:val="20"/>
          <w:szCs w:val="20"/>
        </w:rPr>
      </w:pPr>
    </w:p>
    <w:p w:rsidR="00E65776" w:rsidRPr="00B10A6D" w:rsidRDefault="00E65776" w:rsidP="00E65776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B10A6D">
        <w:rPr>
          <w:rFonts w:asciiTheme="majorBidi" w:hAnsiTheme="majorBidi" w:cstheme="majorBidi"/>
          <w:b/>
          <w:bCs/>
          <w:sz w:val="24"/>
          <w:szCs w:val="24"/>
        </w:rPr>
        <w:t>Related Work</w:t>
      </w:r>
    </w:p>
    <w:p w:rsidR="00E65776" w:rsidRPr="00B10A6D" w:rsidRDefault="00E65776" w:rsidP="00E65776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E65776" w:rsidRPr="00B10A6D" w:rsidRDefault="00E65776" w:rsidP="00E65776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 xml:space="preserve">In this paper, a new deep neural network </w:t>
      </w:r>
      <w:proofErr w:type="gramStart"/>
      <w:r w:rsidRPr="00B10A6D">
        <w:rPr>
          <w:rFonts w:asciiTheme="majorBidi" w:hAnsiTheme="majorBidi" w:cstheme="majorBidi"/>
          <w:sz w:val="20"/>
          <w:szCs w:val="20"/>
        </w:rPr>
        <w:t>is proposed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for CTR</w:t>
      </w:r>
    </w:p>
    <w:p w:rsidR="00E65776" w:rsidRPr="00B10A6D" w:rsidRDefault="00E65776" w:rsidP="00E65776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prediction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>. The most related domains are CTR prediction and</w:t>
      </w:r>
    </w:p>
    <w:p w:rsidR="00E65776" w:rsidRPr="00B10A6D" w:rsidRDefault="00E65776" w:rsidP="00E65776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deep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learning in recommender system. In this section, we</w:t>
      </w:r>
    </w:p>
    <w:p w:rsidR="00E65776" w:rsidRPr="00B10A6D" w:rsidRDefault="00E65776" w:rsidP="00E65776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discuss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related work in these two domains.</w:t>
      </w:r>
    </w:p>
    <w:p w:rsidR="00E65776" w:rsidRPr="00B10A6D" w:rsidRDefault="00E65776" w:rsidP="00E65776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>CTR prediction plays an important role in recommender</w:t>
      </w:r>
    </w:p>
    <w:p w:rsidR="00E65776" w:rsidRPr="00B10A6D" w:rsidRDefault="00E65776" w:rsidP="00E65776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system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[Richardson et al., 2007; Juan et al., 2016; McMahan</w:t>
      </w:r>
    </w:p>
    <w:p w:rsidR="00E65776" w:rsidRPr="00B10A6D" w:rsidRDefault="00E65776" w:rsidP="00E65776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et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al., 2013]. Besides generalized linear models and</w:t>
      </w:r>
    </w:p>
    <w:p w:rsidR="00E65776" w:rsidRPr="00B10A6D" w:rsidRDefault="00E65776" w:rsidP="00E65776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 xml:space="preserve">FM, a few other models </w:t>
      </w:r>
      <w:proofErr w:type="gramStart"/>
      <w:r w:rsidRPr="00B10A6D">
        <w:rPr>
          <w:rFonts w:asciiTheme="majorBidi" w:hAnsiTheme="majorBidi" w:cstheme="majorBidi"/>
          <w:sz w:val="20"/>
          <w:szCs w:val="20"/>
        </w:rPr>
        <w:t>are proposed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for CTR prediction,</w:t>
      </w:r>
    </w:p>
    <w:p w:rsidR="00E65776" w:rsidRPr="00B10A6D" w:rsidRDefault="00E65776" w:rsidP="00E65776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such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as tree-based model [He et al., 2014], tensor based</w:t>
      </w:r>
    </w:p>
    <w:p w:rsidR="00E65776" w:rsidRPr="00B10A6D" w:rsidRDefault="00E65776" w:rsidP="00E65776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model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[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Rendle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 xml:space="preserve"> and Schmidt-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Thieme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>, 2010], support vector</w:t>
      </w:r>
    </w:p>
    <w:p w:rsidR="00E65776" w:rsidRPr="00B10A6D" w:rsidRDefault="00E65776" w:rsidP="00E65776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machine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[Chang et al., 2010], and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bayesian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 xml:space="preserve"> model [Graepel</w:t>
      </w:r>
    </w:p>
    <w:p w:rsidR="00781E06" w:rsidRPr="00B10A6D" w:rsidRDefault="00E65776" w:rsidP="00E65776">
      <w:pPr>
        <w:rPr>
          <w:rFonts w:asciiTheme="majorBidi" w:hAnsiTheme="majorBidi" w:cstheme="majorBidi"/>
          <w:sz w:val="20"/>
          <w:szCs w:val="20"/>
          <w:rtl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lastRenderedPageBreak/>
        <w:t>et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al., 2010].</w:t>
      </w:r>
    </w:p>
    <w:p w:rsidR="00E65776" w:rsidRPr="00B10A6D" w:rsidRDefault="00E65776" w:rsidP="00E65776">
      <w:pPr>
        <w:rPr>
          <w:rFonts w:asciiTheme="majorBidi" w:hAnsiTheme="majorBidi" w:cstheme="majorBidi"/>
          <w:sz w:val="20"/>
          <w:szCs w:val="20"/>
          <w:rtl/>
        </w:rPr>
      </w:pPr>
    </w:p>
    <w:p w:rsidR="00E65776" w:rsidRPr="00B10A6D" w:rsidRDefault="00E65776" w:rsidP="00E65776">
      <w:pPr>
        <w:rPr>
          <w:rFonts w:asciiTheme="majorBidi" w:hAnsiTheme="majorBidi" w:cstheme="majorBidi"/>
          <w:b/>
          <w:bCs/>
          <w:sz w:val="20"/>
          <w:szCs w:val="20"/>
          <w:rtl/>
        </w:rPr>
      </w:pPr>
    </w:p>
    <w:p w:rsidR="009713B9" w:rsidRPr="00B10A6D" w:rsidRDefault="009713B9" w:rsidP="009713B9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B10A6D">
        <w:rPr>
          <w:rFonts w:asciiTheme="majorBidi" w:hAnsiTheme="majorBidi" w:cstheme="majorBidi"/>
          <w:b/>
          <w:bCs/>
          <w:sz w:val="24"/>
          <w:szCs w:val="24"/>
        </w:rPr>
        <w:t>Conclusions</w:t>
      </w:r>
    </w:p>
    <w:p w:rsidR="009713B9" w:rsidRPr="00B10A6D" w:rsidRDefault="009713B9" w:rsidP="009713B9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9713B9" w:rsidRPr="00B10A6D" w:rsidRDefault="009713B9" w:rsidP="009713B9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 xml:space="preserve">In this paper, we proposed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DeepFM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>, a Factorization-Machine</w:t>
      </w:r>
    </w:p>
    <w:p w:rsidR="009713B9" w:rsidRPr="00B10A6D" w:rsidRDefault="009713B9" w:rsidP="009713B9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based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Neural Network for CTR prediction, to overcome the</w:t>
      </w:r>
    </w:p>
    <w:p w:rsidR="009713B9" w:rsidRPr="00B10A6D" w:rsidRDefault="009713B9" w:rsidP="009713B9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shortcomings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of the state-of-the-art models and to achieve</w:t>
      </w:r>
    </w:p>
    <w:p w:rsidR="009713B9" w:rsidRPr="00B10A6D" w:rsidRDefault="009713B9" w:rsidP="009713B9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better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performance.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DeepFM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 xml:space="preserve"> trains a deep component and</w:t>
      </w:r>
    </w:p>
    <w:p w:rsidR="009713B9" w:rsidRPr="00B10A6D" w:rsidRDefault="009713B9" w:rsidP="009713B9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an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FM component jointly. It gains performance improvement</w:t>
      </w:r>
    </w:p>
    <w:p w:rsidR="009713B9" w:rsidRPr="00B10A6D" w:rsidRDefault="009713B9" w:rsidP="009713B9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from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these advantages:</w:t>
      </w:r>
    </w:p>
    <w:p w:rsidR="009713B9" w:rsidRPr="00B10A6D" w:rsidRDefault="009713B9" w:rsidP="009713B9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</w:rPr>
      </w:pPr>
    </w:p>
    <w:p w:rsidR="009713B9" w:rsidRPr="00B10A6D" w:rsidRDefault="009713B9" w:rsidP="009713B9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 xml:space="preserve">1) </w:t>
      </w:r>
      <w:proofErr w:type="gramStart"/>
      <w:r w:rsidRPr="00B10A6D">
        <w:rPr>
          <w:rFonts w:asciiTheme="majorBidi" w:hAnsiTheme="majorBidi" w:cstheme="majorBidi"/>
          <w:sz w:val="20"/>
          <w:szCs w:val="20"/>
        </w:rPr>
        <w:t>it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does not need any pre-training;</w:t>
      </w:r>
    </w:p>
    <w:p w:rsidR="009713B9" w:rsidRPr="00B10A6D" w:rsidRDefault="009713B9" w:rsidP="009713B9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  <w:rtl/>
        </w:rPr>
      </w:pPr>
      <w:r w:rsidRPr="00B10A6D">
        <w:rPr>
          <w:rFonts w:asciiTheme="majorBidi" w:hAnsiTheme="majorBidi" w:cstheme="majorBidi"/>
          <w:sz w:val="20"/>
          <w:szCs w:val="20"/>
        </w:rPr>
        <w:t xml:space="preserve">2) </w:t>
      </w:r>
      <w:proofErr w:type="gramStart"/>
      <w:r w:rsidRPr="00B10A6D">
        <w:rPr>
          <w:rFonts w:asciiTheme="majorBidi" w:hAnsiTheme="majorBidi" w:cstheme="majorBidi"/>
          <w:sz w:val="20"/>
          <w:szCs w:val="20"/>
        </w:rPr>
        <w:t>it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learns both high- and low-order feature interactions; </w:t>
      </w:r>
    </w:p>
    <w:p w:rsidR="009713B9" w:rsidRPr="00B10A6D" w:rsidRDefault="009713B9" w:rsidP="009713B9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3)it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introduces a sharing strategy of feature embedding to avoid</w:t>
      </w:r>
    </w:p>
    <w:p w:rsidR="009713B9" w:rsidRPr="00B10A6D" w:rsidRDefault="009713B9" w:rsidP="009713B9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feature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engineering. We conducted extensive experiments on</w:t>
      </w:r>
    </w:p>
    <w:p w:rsidR="009713B9" w:rsidRPr="00B10A6D" w:rsidRDefault="009713B9" w:rsidP="009713B9">
      <w:pPr>
        <w:spacing w:line="240" w:lineRule="auto"/>
        <w:rPr>
          <w:rFonts w:asciiTheme="majorBidi" w:hAnsiTheme="majorBidi" w:cstheme="majorBidi"/>
          <w:sz w:val="20"/>
          <w:szCs w:val="20"/>
          <w:rtl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two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real-world datasets (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Criteo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 xml:space="preserve"> dataset and a commercial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AppStore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 xml:space="preserve"> dataset) to compare the effectiveness and efficiency of</w:t>
      </w:r>
      <w:r w:rsidRPr="00B10A6D">
        <w:rPr>
          <w:rFonts w:asciiTheme="majorBidi" w:hAnsiTheme="majorBidi" w:cstheme="majorBidi"/>
          <w:sz w:val="20"/>
          <w:szCs w:val="20"/>
          <w:rtl/>
        </w:rPr>
        <w:t xml:space="preserve">  </w:t>
      </w:r>
    </w:p>
    <w:p w:rsidR="009713B9" w:rsidRPr="00B10A6D" w:rsidRDefault="009713B9" w:rsidP="009713B9">
      <w:pPr>
        <w:spacing w:line="240" w:lineRule="auto"/>
        <w:rPr>
          <w:rFonts w:asciiTheme="majorBidi" w:hAnsiTheme="majorBidi" w:cstheme="majorBidi"/>
          <w:sz w:val="20"/>
          <w:szCs w:val="20"/>
          <w:rtl/>
        </w:rPr>
      </w:pPr>
      <w:proofErr w:type="spellStart"/>
      <w:r w:rsidRPr="00B10A6D">
        <w:rPr>
          <w:rFonts w:asciiTheme="majorBidi" w:hAnsiTheme="majorBidi" w:cstheme="majorBidi"/>
          <w:sz w:val="20"/>
          <w:szCs w:val="20"/>
        </w:rPr>
        <w:t>DeepFM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 xml:space="preserve"> and the state-of-the-art models. Our experiment results</w:t>
      </w:r>
    </w:p>
    <w:p w:rsidR="009713B9" w:rsidRPr="00B10A6D" w:rsidRDefault="009713B9" w:rsidP="009713B9">
      <w:pPr>
        <w:spacing w:line="240" w:lineRule="auto"/>
        <w:rPr>
          <w:rFonts w:asciiTheme="majorBidi" w:hAnsiTheme="majorBidi" w:cstheme="majorBidi"/>
          <w:sz w:val="20"/>
          <w:szCs w:val="20"/>
          <w:rtl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demonstrate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that </w:t>
      </w:r>
    </w:p>
    <w:p w:rsidR="009713B9" w:rsidRPr="00B10A6D" w:rsidRDefault="009713B9" w:rsidP="009713B9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 xml:space="preserve">1)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DeepFM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 xml:space="preserve"> outperforms the state-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ofthe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 xml:space="preserve">-art models in terms of AUC and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Logloss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 xml:space="preserve"> on both datasets</w:t>
      </w:r>
      <w:proofErr w:type="gramStart"/>
      <w:r w:rsidRPr="00B10A6D">
        <w:rPr>
          <w:rFonts w:asciiTheme="majorBidi" w:hAnsiTheme="majorBidi" w:cstheme="majorBidi"/>
          <w:sz w:val="20"/>
          <w:szCs w:val="20"/>
        </w:rPr>
        <w:t>;</w:t>
      </w:r>
      <w:proofErr w:type="gramEnd"/>
    </w:p>
    <w:p w:rsidR="009713B9" w:rsidRPr="00B10A6D" w:rsidRDefault="009713B9" w:rsidP="009713B9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 xml:space="preserve">2) The efficiency of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DeepFM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 xml:space="preserve"> is comparable to the most efficient</w:t>
      </w:r>
    </w:p>
    <w:p w:rsidR="009713B9" w:rsidRPr="00B10A6D" w:rsidRDefault="009713B9" w:rsidP="009713B9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deep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model in the state-of-the-art.</w:t>
      </w:r>
    </w:p>
    <w:p w:rsidR="009713B9" w:rsidRPr="00B10A6D" w:rsidRDefault="009713B9" w:rsidP="009713B9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>There are two interesting directions for future study. One</w:t>
      </w:r>
    </w:p>
    <w:p w:rsidR="009713B9" w:rsidRPr="00B10A6D" w:rsidRDefault="009713B9" w:rsidP="009713B9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is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exploring some strategies (such as introducing pooling layers)</w:t>
      </w:r>
    </w:p>
    <w:p w:rsidR="009713B9" w:rsidRPr="00B10A6D" w:rsidRDefault="009713B9" w:rsidP="009713B9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to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strengthen the ability of learning most useful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highorder</w:t>
      </w:r>
      <w:proofErr w:type="spellEnd"/>
    </w:p>
    <w:p w:rsidR="009713B9" w:rsidRPr="00B10A6D" w:rsidRDefault="009713B9" w:rsidP="009713B9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B10A6D">
        <w:rPr>
          <w:rFonts w:asciiTheme="majorBidi" w:hAnsiTheme="majorBidi" w:cstheme="majorBidi"/>
          <w:sz w:val="20"/>
          <w:szCs w:val="20"/>
        </w:rPr>
        <w:t>feature</w:t>
      </w:r>
      <w:proofErr w:type="gramEnd"/>
      <w:r w:rsidRPr="00B10A6D">
        <w:rPr>
          <w:rFonts w:asciiTheme="majorBidi" w:hAnsiTheme="majorBidi" w:cstheme="majorBidi"/>
          <w:sz w:val="20"/>
          <w:szCs w:val="20"/>
        </w:rPr>
        <w:t xml:space="preserve"> interactions. The other is to train </w:t>
      </w:r>
      <w:proofErr w:type="spellStart"/>
      <w:r w:rsidRPr="00B10A6D">
        <w:rPr>
          <w:rFonts w:asciiTheme="majorBidi" w:hAnsiTheme="majorBidi" w:cstheme="majorBidi"/>
          <w:sz w:val="20"/>
          <w:szCs w:val="20"/>
        </w:rPr>
        <w:t>DeepFM</w:t>
      </w:r>
      <w:proofErr w:type="spellEnd"/>
      <w:r w:rsidRPr="00B10A6D">
        <w:rPr>
          <w:rFonts w:asciiTheme="majorBidi" w:hAnsiTheme="majorBidi" w:cstheme="majorBidi"/>
          <w:sz w:val="20"/>
          <w:szCs w:val="20"/>
        </w:rPr>
        <w:t xml:space="preserve"> on a</w:t>
      </w:r>
    </w:p>
    <w:p w:rsidR="009713B9" w:rsidRPr="00B10A6D" w:rsidRDefault="009713B9" w:rsidP="009713B9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B10A6D">
        <w:rPr>
          <w:rFonts w:asciiTheme="majorBidi" w:hAnsiTheme="majorBidi" w:cstheme="majorBidi"/>
          <w:sz w:val="20"/>
          <w:szCs w:val="20"/>
        </w:rPr>
        <w:t>GPU cluster for large-scale problems.</w:t>
      </w:r>
    </w:p>
    <w:sectPr w:rsidR="009713B9" w:rsidRPr="00B10A6D" w:rsidSect="00EE76CC">
      <w:headerReference w:type="default" r:id="rId34"/>
      <w:footerReference w:type="default" r:id="rId35"/>
      <w:pgSz w:w="12240" w:h="15840"/>
      <w:pgMar w:top="1728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F20" w:rsidRDefault="00810F20" w:rsidP="00C6554A">
      <w:pPr>
        <w:spacing w:before="0" w:after="0" w:line="240" w:lineRule="auto"/>
      </w:pPr>
      <w:r>
        <w:separator/>
      </w:r>
    </w:p>
  </w:endnote>
  <w:endnote w:type="continuationSeparator" w:id="0">
    <w:p w:rsidR="00810F20" w:rsidRDefault="00810F2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883" w:rsidRDefault="00E15883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757419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F20" w:rsidRDefault="00810F20" w:rsidP="00C6554A">
      <w:pPr>
        <w:spacing w:before="0" w:after="0" w:line="240" w:lineRule="auto"/>
      </w:pPr>
      <w:r>
        <w:separator/>
      </w:r>
    </w:p>
  </w:footnote>
  <w:footnote w:type="continuationSeparator" w:id="0">
    <w:p w:rsidR="00810F20" w:rsidRDefault="00810F20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CB0" w:rsidRDefault="00907CB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907CB0" w:rsidRDefault="00A35549" w:rsidP="00A3554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30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00a0b8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907CB0" w:rsidRDefault="00A35549" w:rsidP="00A3554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E2907C6"/>
    <w:multiLevelType w:val="hybridMultilevel"/>
    <w:tmpl w:val="B1F0B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885C15"/>
    <w:multiLevelType w:val="multilevel"/>
    <w:tmpl w:val="C58A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0F0181D"/>
    <w:multiLevelType w:val="multilevel"/>
    <w:tmpl w:val="922C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F6706E"/>
    <w:multiLevelType w:val="hybridMultilevel"/>
    <w:tmpl w:val="2DA46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5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40B"/>
    <w:rsid w:val="00046D36"/>
    <w:rsid w:val="00076042"/>
    <w:rsid w:val="00096F74"/>
    <w:rsid w:val="000B3667"/>
    <w:rsid w:val="000B664D"/>
    <w:rsid w:val="000D609A"/>
    <w:rsid w:val="00112D07"/>
    <w:rsid w:val="001178A9"/>
    <w:rsid w:val="00142615"/>
    <w:rsid w:val="00150A3B"/>
    <w:rsid w:val="0015190D"/>
    <w:rsid w:val="00151A8A"/>
    <w:rsid w:val="00175D42"/>
    <w:rsid w:val="001A23B8"/>
    <w:rsid w:val="001C3F21"/>
    <w:rsid w:val="001C46A0"/>
    <w:rsid w:val="001D3E1E"/>
    <w:rsid w:val="001E2246"/>
    <w:rsid w:val="001E4450"/>
    <w:rsid w:val="002554CD"/>
    <w:rsid w:val="00255CB8"/>
    <w:rsid w:val="00293B83"/>
    <w:rsid w:val="002951A4"/>
    <w:rsid w:val="002B4294"/>
    <w:rsid w:val="002B569B"/>
    <w:rsid w:val="002C3F72"/>
    <w:rsid w:val="002E20E6"/>
    <w:rsid w:val="002E6ABA"/>
    <w:rsid w:val="002F4AD2"/>
    <w:rsid w:val="00333D0D"/>
    <w:rsid w:val="003504B6"/>
    <w:rsid w:val="00374F2D"/>
    <w:rsid w:val="003914EF"/>
    <w:rsid w:val="003C65C6"/>
    <w:rsid w:val="0042425A"/>
    <w:rsid w:val="0043323C"/>
    <w:rsid w:val="00440E26"/>
    <w:rsid w:val="0049649A"/>
    <w:rsid w:val="004C049F"/>
    <w:rsid w:val="004C6D3A"/>
    <w:rsid w:val="004E4F2B"/>
    <w:rsid w:val="004F740B"/>
    <w:rsid w:val="005000E2"/>
    <w:rsid w:val="005008C8"/>
    <w:rsid w:val="0050704C"/>
    <w:rsid w:val="005131E1"/>
    <w:rsid w:val="00531939"/>
    <w:rsid w:val="00536F54"/>
    <w:rsid w:val="00552260"/>
    <w:rsid w:val="00592985"/>
    <w:rsid w:val="005A35DF"/>
    <w:rsid w:val="005A698B"/>
    <w:rsid w:val="005C7B07"/>
    <w:rsid w:val="00615D27"/>
    <w:rsid w:val="006344E2"/>
    <w:rsid w:val="0063564C"/>
    <w:rsid w:val="00687AD7"/>
    <w:rsid w:val="006A3CE7"/>
    <w:rsid w:val="00710EB2"/>
    <w:rsid w:val="00757419"/>
    <w:rsid w:val="00772919"/>
    <w:rsid w:val="00781E06"/>
    <w:rsid w:val="0079317B"/>
    <w:rsid w:val="007A7DE8"/>
    <w:rsid w:val="007B0AB7"/>
    <w:rsid w:val="007C2882"/>
    <w:rsid w:val="007E46EB"/>
    <w:rsid w:val="00810F20"/>
    <w:rsid w:val="008161B1"/>
    <w:rsid w:val="008740DB"/>
    <w:rsid w:val="00907CB0"/>
    <w:rsid w:val="00925ADC"/>
    <w:rsid w:val="009713B9"/>
    <w:rsid w:val="009E40E6"/>
    <w:rsid w:val="009F09B5"/>
    <w:rsid w:val="009F513A"/>
    <w:rsid w:val="00A35549"/>
    <w:rsid w:val="00A51FAF"/>
    <w:rsid w:val="00A81B98"/>
    <w:rsid w:val="00A86268"/>
    <w:rsid w:val="00B10A6D"/>
    <w:rsid w:val="00B60048"/>
    <w:rsid w:val="00B920A7"/>
    <w:rsid w:val="00B95E6C"/>
    <w:rsid w:val="00BA6F7B"/>
    <w:rsid w:val="00BF2347"/>
    <w:rsid w:val="00C07B6F"/>
    <w:rsid w:val="00C54423"/>
    <w:rsid w:val="00C6554A"/>
    <w:rsid w:val="00C77266"/>
    <w:rsid w:val="00C8014D"/>
    <w:rsid w:val="00D415C0"/>
    <w:rsid w:val="00D631B5"/>
    <w:rsid w:val="00DB0C04"/>
    <w:rsid w:val="00E15883"/>
    <w:rsid w:val="00E33D88"/>
    <w:rsid w:val="00E4769C"/>
    <w:rsid w:val="00E65776"/>
    <w:rsid w:val="00E937DE"/>
    <w:rsid w:val="00ED7C44"/>
    <w:rsid w:val="00EE016B"/>
    <w:rsid w:val="00EE76CC"/>
    <w:rsid w:val="00EE7C47"/>
    <w:rsid w:val="00F02381"/>
    <w:rsid w:val="00F549D9"/>
    <w:rsid w:val="00F64334"/>
    <w:rsid w:val="00F7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7386BC-DC54-4D43-B14F-69203A38D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4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graf">
    <w:name w:val="graf"/>
    <w:basedOn w:val="Normal"/>
    <w:rsid w:val="00D41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D415C0"/>
    <w:rPr>
      <w:b/>
      <w:bCs/>
    </w:rPr>
  </w:style>
  <w:style w:type="character" w:customStyle="1" w:styleId="markup--quote">
    <w:name w:val="markup--quote"/>
    <w:basedOn w:val="DefaultParagraphFont"/>
    <w:rsid w:val="00D415C0"/>
  </w:style>
  <w:style w:type="character" w:styleId="Emphasis">
    <w:name w:val="Emphasis"/>
    <w:basedOn w:val="DefaultParagraphFont"/>
    <w:uiPriority w:val="20"/>
    <w:qFormat/>
    <w:rsid w:val="0050704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81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wp-caption-text">
    <w:name w:val="wp-caption-text"/>
    <w:basedOn w:val="Normal"/>
    <w:rsid w:val="00A81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4B6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536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5380">
          <w:marLeft w:val="6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20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13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93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91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15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1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446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83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717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987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74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32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74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25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40.png"/><Relationship Id="rId21" Type="http://schemas.openxmlformats.org/officeDocument/2006/relationships/image" Target="media/image10.emf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0.png"/><Relationship Id="rId17" Type="http://schemas.openxmlformats.org/officeDocument/2006/relationships/image" Target="media/image6.emf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hyperlink" Target="mailto:hexiuqiang%7d@huawei.com" TargetMode="External"/><Relationship Id="rId20" Type="http://schemas.openxmlformats.org/officeDocument/2006/relationships/image" Target="media/image9.em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0.png"/><Relationship Id="rId23" Type="http://schemas.openxmlformats.org/officeDocument/2006/relationships/image" Target="media/image12.emf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image" Target="media/image22.png"/><Relationship Id="rId19" Type="http://schemas.openxmlformats.org/officeDocument/2006/relationships/image" Target="media/image8.emf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AJANG-PC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C6D10-92BD-4791-8791-0D6BC57E0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4090</TotalTime>
  <Pages>15</Pages>
  <Words>3252</Words>
  <Characters>18542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yasaman m</cp:lastModifiedBy>
  <cp:revision>76</cp:revision>
  <cp:lastPrinted>2019-01-20T17:53:00Z</cp:lastPrinted>
  <dcterms:created xsi:type="dcterms:W3CDTF">2018-12-29T20:27:00Z</dcterms:created>
  <dcterms:modified xsi:type="dcterms:W3CDTF">2019-01-20T17:57:00Z</dcterms:modified>
</cp:coreProperties>
</file>